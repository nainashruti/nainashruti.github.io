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8533" w:type="dxa"/>
        <w:tblLayout w:type="fixed"/>
        <w:tblCellMar>
          <w:left w:w="0" w:type="dxa"/>
          <w:right w:w="0" w:type="dxa"/>
        </w:tblCellMar>
        <w:tblLook w:val="0000"/>
      </w:tblPr>
      <w:tblGrid>
        <w:gridCol w:w="2154"/>
        <w:gridCol w:w="2211"/>
        <w:gridCol w:w="170"/>
        <w:gridCol w:w="1475"/>
        <w:gridCol w:w="85"/>
        <w:gridCol w:w="2325"/>
        <w:gridCol w:w="85"/>
        <w:gridCol w:w="28"/>
      </w:tblGrid>
      <w:tr w:rsidR="000235BC">
        <w:trPr>
          <w:trHeight w:hRule="exact" w:val="1089"/>
        </w:trPr>
        <w:tc>
          <w:tcPr>
            <w:tcW w:w="4535" w:type="dxa"/>
            <w:gridSpan w:val="3"/>
            <w:vAlign w:val="bottom"/>
          </w:tcPr>
          <w:p w:rsidR="000235BC" w:rsidRDefault="000235BC" w:rsidP="00D44D7D">
            <w:pPr>
              <w:pStyle w:val="BrandingFormat"/>
            </w:pPr>
          </w:p>
        </w:tc>
        <w:tc>
          <w:tcPr>
            <w:tcW w:w="3998" w:type="dxa"/>
            <w:gridSpan w:val="5"/>
            <w:vAlign w:val="bottom"/>
          </w:tcPr>
          <w:p w:rsidR="000235BC" w:rsidRDefault="000235BC" w:rsidP="001D7A8A">
            <w:pPr>
              <w:spacing w:after="173"/>
              <w:jc w:val="right"/>
            </w:pPr>
          </w:p>
        </w:tc>
      </w:tr>
      <w:tr w:rsidR="003C370D">
        <w:trPr>
          <w:gridAfter w:val="1"/>
          <w:wAfter w:w="28" w:type="dxa"/>
          <w:trHeight w:hRule="exact" w:val="510"/>
        </w:trPr>
        <w:tc>
          <w:tcPr>
            <w:tcW w:w="8505" w:type="dxa"/>
            <w:gridSpan w:val="7"/>
            <w:tcBorders>
              <w:top w:val="single" w:sz="2" w:space="0" w:color="auto"/>
            </w:tcBorders>
            <w:vAlign w:val="center"/>
          </w:tcPr>
          <w:p w:rsidR="003C370D" w:rsidRPr="006D64A0" w:rsidRDefault="00D0580C" w:rsidP="00B21C7C">
            <w:pPr>
              <w:pStyle w:val="zDokumenttyp"/>
              <w:rPr>
                <w:color w:val="595959"/>
              </w:rPr>
            </w:pPr>
            <w:bookmarkStart w:id="0" w:name="swTemplate_Header"/>
            <w:r>
              <w:rPr>
                <w:caps w:val="0"/>
                <w:color w:val="595959"/>
                <w:sz w:val="32"/>
              </w:rPr>
              <w:t>CV</w:t>
            </w:r>
            <w:bookmarkEnd w:id="0"/>
          </w:p>
        </w:tc>
      </w:tr>
      <w:tr w:rsidR="000235BC" w:rsidRPr="00C54AF5">
        <w:trPr>
          <w:gridAfter w:val="1"/>
          <w:wAfter w:w="28" w:type="dxa"/>
          <w:trHeight w:hRule="exact" w:val="1077"/>
        </w:trPr>
        <w:tc>
          <w:tcPr>
            <w:tcW w:w="8505" w:type="dxa"/>
            <w:gridSpan w:val="7"/>
            <w:tcBorders>
              <w:top w:val="single" w:sz="2" w:space="0" w:color="auto"/>
            </w:tcBorders>
          </w:tcPr>
          <w:p w:rsidR="000235BC" w:rsidRPr="00C54AF5" w:rsidRDefault="000235BC" w:rsidP="007415E2">
            <w:pPr>
              <w:rPr>
                <w:rStyle w:val="Instruktioneridoldtext"/>
                <w:lang w:val="sv-SE"/>
              </w:rPr>
            </w:pPr>
          </w:p>
        </w:tc>
      </w:tr>
      <w:tr w:rsidR="008869FC" w:rsidRPr="00C54AF5">
        <w:trPr>
          <w:gridAfter w:val="1"/>
          <w:wAfter w:w="28" w:type="dxa"/>
          <w:trHeight w:hRule="exact" w:val="85"/>
        </w:trPr>
        <w:tc>
          <w:tcPr>
            <w:tcW w:w="2154" w:type="dxa"/>
            <w:tcBorders>
              <w:top w:val="single" w:sz="2" w:space="0" w:color="auto"/>
            </w:tcBorders>
          </w:tcPr>
          <w:p w:rsidR="008869FC" w:rsidRPr="00C54AF5" w:rsidRDefault="008869FC" w:rsidP="000442F7">
            <w:pPr>
              <w:pStyle w:val="zLedtext"/>
              <w:rPr>
                <w:lang w:val="sv-SE"/>
              </w:rPr>
            </w:pPr>
          </w:p>
        </w:tc>
        <w:tc>
          <w:tcPr>
            <w:tcW w:w="3856" w:type="dxa"/>
            <w:gridSpan w:val="3"/>
            <w:tcBorders>
              <w:top w:val="single" w:sz="2" w:space="0" w:color="auto"/>
              <w:right w:val="single" w:sz="2" w:space="0" w:color="auto"/>
            </w:tcBorders>
            <w:tcMar>
              <w:left w:w="227" w:type="dxa"/>
            </w:tcMar>
          </w:tcPr>
          <w:p w:rsidR="008869FC" w:rsidRPr="00C54AF5" w:rsidRDefault="008869FC" w:rsidP="000442F7">
            <w:pPr>
              <w:pStyle w:val="Tabelltext"/>
              <w:rPr>
                <w:lang w:val="sv-SE"/>
              </w:rPr>
            </w:pPr>
          </w:p>
        </w:tc>
        <w:tc>
          <w:tcPr>
            <w:tcW w:w="2495" w:type="dxa"/>
            <w:gridSpan w:val="3"/>
            <w:tcBorders>
              <w:top w:val="single" w:sz="2" w:space="0" w:color="auto"/>
              <w:left w:val="single" w:sz="2" w:space="0" w:color="auto"/>
              <w:right w:val="single" w:sz="2" w:space="0" w:color="auto"/>
            </w:tcBorders>
            <w:shd w:val="clear" w:color="auto" w:fill="auto"/>
            <w:vAlign w:val="center"/>
          </w:tcPr>
          <w:p w:rsidR="008869FC" w:rsidRPr="00C54AF5" w:rsidRDefault="008869FC" w:rsidP="00FE4CB4">
            <w:pPr>
              <w:pStyle w:val="Normal-extraradavstnd"/>
              <w:jc w:val="center"/>
              <w:rPr>
                <w:lang w:val="sv-SE"/>
              </w:rPr>
            </w:pPr>
          </w:p>
        </w:tc>
      </w:tr>
      <w:tr w:rsidR="00E42769" w:rsidRPr="00C54AF5">
        <w:trPr>
          <w:gridAfter w:val="1"/>
          <w:wAfter w:w="28" w:type="dxa"/>
        </w:trPr>
        <w:tc>
          <w:tcPr>
            <w:tcW w:w="2154" w:type="dxa"/>
            <w:tcBorders>
              <w:right w:val="single" w:sz="2" w:space="0" w:color="auto"/>
            </w:tcBorders>
          </w:tcPr>
          <w:p w:rsidR="00E42769" w:rsidRPr="00C54AF5" w:rsidRDefault="00D0580C" w:rsidP="00E26DDB">
            <w:pPr>
              <w:pStyle w:val="zLedtext"/>
              <w:rPr>
                <w:lang w:val="sv-SE"/>
              </w:rPr>
            </w:pPr>
            <w:bookmarkStart w:id="1" w:name="swLead_Name"/>
            <w:r>
              <w:rPr>
                <w:lang w:val="sv-SE"/>
              </w:rPr>
              <w:t>Name</w:t>
            </w:r>
            <w:bookmarkEnd w:id="1"/>
          </w:p>
        </w:tc>
        <w:tc>
          <w:tcPr>
            <w:tcW w:w="3856" w:type="dxa"/>
            <w:gridSpan w:val="3"/>
            <w:tcBorders>
              <w:left w:val="single" w:sz="2" w:space="0" w:color="auto"/>
              <w:right w:val="single" w:sz="2" w:space="0" w:color="auto"/>
            </w:tcBorders>
            <w:tcMar>
              <w:left w:w="227" w:type="dxa"/>
            </w:tcMar>
          </w:tcPr>
          <w:p w:rsidR="005C6F5E" w:rsidRPr="005C6F5E" w:rsidRDefault="00A46E21" w:rsidP="00F65A26">
            <w:pPr>
              <w:pStyle w:val="Tabelltext"/>
            </w:pPr>
            <w:r>
              <w:t>Himanshu Sharma</w:t>
            </w:r>
          </w:p>
        </w:tc>
        <w:tc>
          <w:tcPr>
            <w:tcW w:w="85" w:type="dxa"/>
            <w:vMerge w:val="restart"/>
            <w:tcBorders>
              <w:left w:val="single" w:sz="2" w:space="0" w:color="auto"/>
            </w:tcBorders>
            <w:shd w:val="clear" w:color="auto" w:fill="auto"/>
            <w:vAlign w:val="center"/>
          </w:tcPr>
          <w:p w:rsidR="00E42769" w:rsidRPr="00C54AF5" w:rsidRDefault="00E42769" w:rsidP="00FE4CB4">
            <w:pPr>
              <w:pStyle w:val="Normal-extraradavstnd"/>
              <w:jc w:val="center"/>
              <w:rPr>
                <w:lang w:val="sv-SE"/>
              </w:rPr>
            </w:pPr>
          </w:p>
        </w:tc>
        <w:tc>
          <w:tcPr>
            <w:tcW w:w="2325" w:type="dxa"/>
            <w:vMerge w:val="restart"/>
            <w:shd w:val="clear" w:color="auto" w:fill="auto"/>
            <w:vAlign w:val="center"/>
          </w:tcPr>
          <w:p w:rsidR="00E42769" w:rsidRPr="00C54AF5" w:rsidRDefault="006A6841" w:rsidP="00FE4CB4">
            <w:pPr>
              <w:pStyle w:val="Normal-extraradavstnd"/>
              <w:jc w:val="center"/>
              <w:rPr>
                <w:lang w:val="sv-SE"/>
              </w:rPr>
            </w:pPr>
            <w:r w:rsidRPr="00B80613">
              <w:rPr>
                <w:noProof/>
                <w:lang w:val="en-US" w:eastAsia="en-US"/>
              </w:rPr>
              <w:drawing>
                <wp:inline distT="0" distB="0" distL="0" distR="0">
                  <wp:extent cx="1368668" cy="1321918"/>
                  <wp:effectExtent l="0" t="0" r="3175" b="0"/>
                  <wp:docPr id="6" name="Picture 6" descr="C:\Users\INHIMS\Desktop\IMG-20190418-WA00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NHIMS\Desktop\IMG-20190418-WA0015.jpg"/>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378707" cy="1331614"/>
                          </a:xfrm>
                          <a:prstGeom prst="rect">
                            <a:avLst/>
                          </a:prstGeom>
                          <a:noFill/>
                          <a:ln>
                            <a:noFill/>
                          </a:ln>
                        </pic:spPr>
                      </pic:pic>
                    </a:graphicData>
                  </a:graphic>
                </wp:inline>
              </w:drawing>
            </w:r>
          </w:p>
        </w:tc>
        <w:tc>
          <w:tcPr>
            <w:tcW w:w="85" w:type="dxa"/>
            <w:vMerge w:val="restart"/>
            <w:tcBorders>
              <w:left w:val="nil"/>
              <w:right w:val="single" w:sz="2" w:space="0" w:color="auto"/>
            </w:tcBorders>
            <w:shd w:val="clear" w:color="auto" w:fill="auto"/>
            <w:vAlign w:val="center"/>
          </w:tcPr>
          <w:p w:rsidR="00E42769" w:rsidRPr="00C54AF5" w:rsidRDefault="00E42769" w:rsidP="00FE4CB4">
            <w:pPr>
              <w:pStyle w:val="Normal-extraradavstnd"/>
              <w:jc w:val="center"/>
              <w:rPr>
                <w:lang w:val="sv-SE"/>
              </w:rPr>
            </w:pPr>
          </w:p>
        </w:tc>
      </w:tr>
      <w:tr w:rsidR="00E42769" w:rsidRPr="00C54AF5">
        <w:trPr>
          <w:gridAfter w:val="1"/>
          <w:wAfter w:w="28" w:type="dxa"/>
          <w:trHeight w:hRule="exact" w:val="85"/>
        </w:trPr>
        <w:tc>
          <w:tcPr>
            <w:tcW w:w="2154" w:type="dxa"/>
            <w:tcBorders>
              <w:bottom w:val="single" w:sz="2" w:space="0" w:color="auto"/>
            </w:tcBorders>
          </w:tcPr>
          <w:p w:rsidR="00E42769" w:rsidRPr="00C54AF5" w:rsidRDefault="00E42769" w:rsidP="000442F7">
            <w:pPr>
              <w:pStyle w:val="zLedtext"/>
              <w:rPr>
                <w:lang w:val="sv-SE"/>
              </w:rPr>
            </w:pPr>
          </w:p>
        </w:tc>
        <w:tc>
          <w:tcPr>
            <w:tcW w:w="3856" w:type="dxa"/>
            <w:gridSpan w:val="3"/>
            <w:tcBorders>
              <w:bottom w:val="single" w:sz="2" w:space="0" w:color="auto"/>
              <w:right w:val="single" w:sz="2" w:space="0" w:color="auto"/>
            </w:tcBorders>
            <w:tcMar>
              <w:left w:w="227" w:type="dxa"/>
            </w:tcMar>
          </w:tcPr>
          <w:p w:rsidR="00E42769" w:rsidRPr="00C54AF5" w:rsidRDefault="00E42769" w:rsidP="000442F7">
            <w:pPr>
              <w:pStyle w:val="Tabelltext"/>
              <w:rPr>
                <w:lang w:val="sv-SE"/>
              </w:rPr>
            </w:pPr>
          </w:p>
        </w:tc>
        <w:tc>
          <w:tcPr>
            <w:tcW w:w="85" w:type="dxa"/>
            <w:vMerge/>
            <w:tcBorders>
              <w:left w:val="single" w:sz="2" w:space="0" w:color="auto"/>
            </w:tcBorders>
            <w:shd w:val="clear" w:color="auto" w:fill="auto"/>
          </w:tcPr>
          <w:p w:rsidR="00E42769" w:rsidRPr="00C54AF5" w:rsidRDefault="00E42769" w:rsidP="00612583">
            <w:pPr>
              <w:pStyle w:val="Tabelltext"/>
              <w:rPr>
                <w:lang w:val="sv-SE"/>
              </w:rPr>
            </w:pPr>
          </w:p>
        </w:tc>
        <w:tc>
          <w:tcPr>
            <w:tcW w:w="2325" w:type="dxa"/>
            <w:vMerge/>
            <w:shd w:val="clear" w:color="auto" w:fill="auto"/>
          </w:tcPr>
          <w:p w:rsidR="00E42769" w:rsidRPr="00C54AF5" w:rsidRDefault="00E42769" w:rsidP="00612583">
            <w:pPr>
              <w:pStyle w:val="Tabelltext"/>
              <w:rPr>
                <w:lang w:val="sv-SE"/>
              </w:rPr>
            </w:pPr>
          </w:p>
        </w:tc>
        <w:tc>
          <w:tcPr>
            <w:tcW w:w="85" w:type="dxa"/>
            <w:vMerge/>
            <w:tcBorders>
              <w:left w:val="nil"/>
              <w:right w:val="single" w:sz="2" w:space="0" w:color="auto"/>
            </w:tcBorders>
            <w:shd w:val="clear" w:color="auto" w:fill="auto"/>
          </w:tcPr>
          <w:p w:rsidR="00E42769" w:rsidRPr="00C54AF5" w:rsidRDefault="00E42769" w:rsidP="00612583">
            <w:pPr>
              <w:pStyle w:val="Tabelltext"/>
              <w:rPr>
                <w:lang w:val="sv-SE"/>
              </w:rPr>
            </w:pPr>
          </w:p>
        </w:tc>
      </w:tr>
      <w:tr w:rsidR="00E42769" w:rsidRPr="00C54AF5">
        <w:trPr>
          <w:gridAfter w:val="1"/>
          <w:wAfter w:w="28" w:type="dxa"/>
          <w:trHeight w:hRule="exact" w:val="85"/>
        </w:trPr>
        <w:tc>
          <w:tcPr>
            <w:tcW w:w="2154" w:type="dxa"/>
            <w:tcBorders>
              <w:top w:val="single" w:sz="2" w:space="0" w:color="auto"/>
            </w:tcBorders>
          </w:tcPr>
          <w:p w:rsidR="00E42769" w:rsidRPr="00C54AF5" w:rsidRDefault="00E42769" w:rsidP="000442F7">
            <w:pPr>
              <w:pStyle w:val="zLedtext"/>
              <w:rPr>
                <w:lang w:val="sv-SE"/>
              </w:rPr>
            </w:pPr>
          </w:p>
        </w:tc>
        <w:tc>
          <w:tcPr>
            <w:tcW w:w="3856" w:type="dxa"/>
            <w:gridSpan w:val="3"/>
            <w:tcBorders>
              <w:top w:val="single" w:sz="2" w:space="0" w:color="auto"/>
              <w:right w:val="single" w:sz="2" w:space="0" w:color="auto"/>
            </w:tcBorders>
            <w:tcMar>
              <w:left w:w="227" w:type="dxa"/>
            </w:tcMar>
          </w:tcPr>
          <w:p w:rsidR="00E42769" w:rsidRPr="00C54AF5" w:rsidRDefault="00E42769" w:rsidP="000442F7">
            <w:pPr>
              <w:pStyle w:val="Tabelltext"/>
              <w:rPr>
                <w:lang w:val="sv-SE"/>
              </w:rPr>
            </w:pPr>
          </w:p>
        </w:tc>
        <w:tc>
          <w:tcPr>
            <w:tcW w:w="85" w:type="dxa"/>
            <w:vMerge/>
            <w:tcBorders>
              <w:left w:val="single" w:sz="2" w:space="0" w:color="auto"/>
            </w:tcBorders>
            <w:shd w:val="clear" w:color="auto" w:fill="auto"/>
            <w:vAlign w:val="center"/>
          </w:tcPr>
          <w:p w:rsidR="00E42769" w:rsidRPr="00C54AF5" w:rsidRDefault="00E42769" w:rsidP="00E42769">
            <w:pPr>
              <w:pStyle w:val="Tabelltext"/>
              <w:jc w:val="center"/>
              <w:rPr>
                <w:lang w:val="sv-SE"/>
              </w:rPr>
            </w:pPr>
          </w:p>
        </w:tc>
        <w:tc>
          <w:tcPr>
            <w:tcW w:w="2325" w:type="dxa"/>
            <w:vMerge/>
            <w:shd w:val="clear" w:color="auto" w:fill="auto"/>
            <w:vAlign w:val="center"/>
          </w:tcPr>
          <w:p w:rsidR="00E42769" w:rsidRPr="00C54AF5" w:rsidRDefault="00E42769" w:rsidP="00E42769">
            <w:pPr>
              <w:pStyle w:val="Tabelltext"/>
              <w:jc w:val="center"/>
              <w:rPr>
                <w:lang w:val="sv-SE"/>
              </w:rPr>
            </w:pPr>
          </w:p>
        </w:tc>
        <w:tc>
          <w:tcPr>
            <w:tcW w:w="85" w:type="dxa"/>
            <w:vMerge/>
            <w:tcBorders>
              <w:left w:val="nil"/>
              <w:right w:val="single" w:sz="2" w:space="0" w:color="auto"/>
            </w:tcBorders>
            <w:shd w:val="clear" w:color="auto" w:fill="auto"/>
            <w:vAlign w:val="center"/>
          </w:tcPr>
          <w:p w:rsidR="00E42769" w:rsidRPr="00C54AF5" w:rsidRDefault="00E42769" w:rsidP="00E42769">
            <w:pPr>
              <w:pStyle w:val="Tabelltext"/>
              <w:jc w:val="center"/>
              <w:rPr>
                <w:lang w:val="sv-SE"/>
              </w:rPr>
            </w:pPr>
          </w:p>
        </w:tc>
      </w:tr>
      <w:tr w:rsidR="00E42769">
        <w:trPr>
          <w:gridAfter w:val="1"/>
          <w:wAfter w:w="28" w:type="dxa"/>
        </w:trPr>
        <w:tc>
          <w:tcPr>
            <w:tcW w:w="2154" w:type="dxa"/>
            <w:tcBorders>
              <w:right w:val="single" w:sz="2" w:space="0" w:color="auto"/>
            </w:tcBorders>
          </w:tcPr>
          <w:p w:rsidR="00E42769" w:rsidRPr="00C54AF5" w:rsidRDefault="00D0580C" w:rsidP="002A716B">
            <w:pPr>
              <w:pStyle w:val="zLedtext"/>
              <w:rPr>
                <w:lang w:val="sv-SE"/>
              </w:rPr>
            </w:pPr>
            <w:bookmarkStart w:id="2" w:name="swLead_ProfSpec"/>
            <w:r>
              <w:rPr>
                <w:lang w:val="sv-SE"/>
              </w:rPr>
              <w:t>Profession/Specialisation</w:t>
            </w:r>
            <w:bookmarkEnd w:id="2"/>
          </w:p>
        </w:tc>
        <w:tc>
          <w:tcPr>
            <w:tcW w:w="3856" w:type="dxa"/>
            <w:gridSpan w:val="3"/>
            <w:tcBorders>
              <w:left w:val="single" w:sz="2" w:space="0" w:color="auto"/>
              <w:right w:val="single" w:sz="2" w:space="0" w:color="auto"/>
            </w:tcBorders>
            <w:tcMar>
              <w:left w:w="227" w:type="dxa"/>
            </w:tcMar>
          </w:tcPr>
          <w:p w:rsidR="00E42769" w:rsidRDefault="00B21C7C" w:rsidP="00D67C15">
            <w:pPr>
              <w:pStyle w:val="Tabelltext"/>
            </w:pPr>
            <w:r>
              <w:t>Road</w:t>
            </w:r>
            <w:r w:rsidR="00FE5C78">
              <w:t xml:space="preserve"> Designer</w:t>
            </w:r>
          </w:p>
        </w:tc>
        <w:tc>
          <w:tcPr>
            <w:tcW w:w="85" w:type="dxa"/>
            <w:vMerge/>
            <w:tcBorders>
              <w:left w:val="single" w:sz="2" w:space="0" w:color="auto"/>
            </w:tcBorders>
          </w:tcPr>
          <w:p w:rsidR="00E42769" w:rsidRDefault="00E42769" w:rsidP="00612583">
            <w:pPr>
              <w:pStyle w:val="Tabelltext"/>
            </w:pPr>
          </w:p>
        </w:tc>
        <w:tc>
          <w:tcPr>
            <w:tcW w:w="2325" w:type="dxa"/>
            <w:vMerge/>
          </w:tcPr>
          <w:p w:rsidR="00E42769" w:rsidRDefault="00E42769" w:rsidP="00612583">
            <w:pPr>
              <w:pStyle w:val="Tabelltext"/>
            </w:pPr>
          </w:p>
        </w:tc>
        <w:tc>
          <w:tcPr>
            <w:tcW w:w="85" w:type="dxa"/>
            <w:vMerge/>
            <w:tcBorders>
              <w:left w:val="nil"/>
              <w:right w:val="single" w:sz="2" w:space="0" w:color="auto"/>
            </w:tcBorders>
          </w:tcPr>
          <w:p w:rsidR="00E42769" w:rsidRDefault="00E42769" w:rsidP="00612583">
            <w:pPr>
              <w:pStyle w:val="Tabelltext"/>
            </w:pPr>
          </w:p>
        </w:tc>
      </w:tr>
      <w:tr w:rsidR="00E42769">
        <w:trPr>
          <w:gridAfter w:val="1"/>
          <w:wAfter w:w="28" w:type="dxa"/>
          <w:trHeight w:hRule="exact" w:val="85"/>
        </w:trPr>
        <w:tc>
          <w:tcPr>
            <w:tcW w:w="2154" w:type="dxa"/>
            <w:tcBorders>
              <w:bottom w:val="single" w:sz="2" w:space="0" w:color="auto"/>
            </w:tcBorders>
          </w:tcPr>
          <w:p w:rsidR="00E42769" w:rsidRDefault="00E42769" w:rsidP="000442F7">
            <w:pPr>
              <w:pStyle w:val="zLedtext"/>
            </w:pPr>
          </w:p>
        </w:tc>
        <w:tc>
          <w:tcPr>
            <w:tcW w:w="3856" w:type="dxa"/>
            <w:gridSpan w:val="3"/>
            <w:tcBorders>
              <w:bottom w:val="single" w:sz="2" w:space="0" w:color="auto"/>
              <w:right w:val="single" w:sz="2" w:space="0" w:color="auto"/>
            </w:tcBorders>
            <w:tcMar>
              <w:left w:w="227" w:type="dxa"/>
            </w:tcMar>
          </w:tcPr>
          <w:p w:rsidR="00E42769" w:rsidRDefault="00E42769" w:rsidP="000442F7">
            <w:pPr>
              <w:pStyle w:val="Tabelltext"/>
            </w:pPr>
          </w:p>
        </w:tc>
        <w:tc>
          <w:tcPr>
            <w:tcW w:w="85" w:type="dxa"/>
            <w:vMerge/>
            <w:tcBorders>
              <w:left w:val="single" w:sz="2" w:space="0" w:color="auto"/>
            </w:tcBorders>
          </w:tcPr>
          <w:p w:rsidR="00E42769" w:rsidRDefault="00E42769" w:rsidP="00612583">
            <w:pPr>
              <w:pStyle w:val="Normal-extraradavstnd"/>
            </w:pPr>
          </w:p>
        </w:tc>
        <w:tc>
          <w:tcPr>
            <w:tcW w:w="2325" w:type="dxa"/>
            <w:vMerge/>
          </w:tcPr>
          <w:p w:rsidR="00E42769" w:rsidRDefault="00E42769" w:rsidP="00612583">
            <w:pPr>
              <w:pStyle w:val="Normal-extraradavstnd"/>
            </w:pPr>
          </w:p>
        </w:tc>
        <w:tc>
          <w:tcPr>
            <w:tcW w:w="85" w:type="dxa"/>
            <w:vMerge/>
            <w:tcBorders>
              <w:left w:val="nil"/>
              <w:right w:val="single" w:sz="2" w:space="0" w:color="auto"/>
            </w:tcBorders>
          </w:tcPr>
          <w:p w:rsidR="00E42769" w:rsidRDefault="00E42769" w:rsidP="00612583">
            <w:pPr>
              <w:pStyle w:val="Normal-extraradavstnd"/>
            </w:pPr>
          </w:p>
        </w:tc>
      </w:tr>
      <w:tr w:rsidR="00E42769">
        <w:trPr>
          <w:gridAfter w:val="1"/>
          <w:wAfter w:w="28" w:type="dxa"/>
          <w:trHeight w:hRule="exact" w:val="85"/>
        </w:trPr>
        <w:tc>
          <w:tcPr>
            <w:tcW w:w="2154" w:type="dxa"/>
            <w:tcBorders>
              <w:top w:val="single" w:sz="2" w:space="0" w:color="auto"/>
            </w:tcBorders>
          </w:tcPr>
          <w:p w:rsidR="00E42769" w:rsidRDefault="00E42769" w:rsidP="000442F7">
            <w:pPr>
              <w:pStyle w:val="zLedtext"/>
            </w:pPr>
          </w:p>
        </w:tc>
        <w:tc>
          <w:tcPr>
            <w:tcW w:w="3856" w:type="dxa"/>
            <w:gridSpan w:val="3"/>
            <w:tcBorders>
              <w:top w:val="single" w:sz="2" w:space="0" w:color="auto"/>
              <w:right w:val="single" w:sz="2" w:space="0" w:color="auto"/>
            </w:tcBorders>
            <w:tcMar>
              <w:left w:w="227" w:type="dxa"/>
            </w:tcMar>
          </w:tcPr>
          <w:p w:rsidR="00E42769" w:rsidRDefault="00E42769" w:rsidP="000442F7">
            <w:pPr>
              <w:pStyle w:val="Tabelltext"/>
            </w:pPr>
          </w:p>
        </w:tc>
        <w:tc>
          <w:tcPr>
            <w:tcW w:w="85" w:type="dxa"/>
            <w:vMerge/>
            <w:tcBorders>
              <w:left w:val="single" w:sz="2" w:space="0" w:color="auto"/>
            </w:tcBorders>
            <w:shd w:val="clear" w:color="auto" w:fill="auto"/>
          </w:tcPr>
          <w:p w:rsidR="00E42769" w:rsidRDefault="00E42769" w:rsidP="00612583">
            <w:pPr>
              <w:pStyle w:val="Normal-extraradavstnd"/>
            </w:pPr>
          </w:p>
        </w:tc>
        <w:tc>
          <w:tcPr>
            <w:tcW w:w="2325" w:type="dxa"/>
            <w:vMerge/>
            <w:shd w:val="clear" w:color="auto" w:fill="auto"/>
          </w:tcPr>
          <w:p w:rsidR="00E42769" w:rsidRDefault="00E42769" w:rsidP="00612583">
            <w:pPr>
              <w:pStyle w:val="Normal-extraradavstnd"/>
            </w:pPr>
          </w:p>
        </w:tc>
        <w:tc>
          <w:tcPr>
            <w:tcW w:w="85" w:type="dxa"/>
            <w:vMerge/>
            <w:tcBorders>
              <w:left w:val="nil"/>
              <w:right w:val="single" w:sz="2" w:space="0" w:color="auto"/>
            </w:tcBorders>
            <w:shd w:val="clear" w:color="auto" w:fill="auto"/>
          </w:tcPr>
          <w:p w:rsidR="00E42769" w:rsidRDefault="00E42769" w:rsidP="00612583">
            <w:pPr>
              <w:pStyle w:val="Normal-extraradavstnd"/>
            </w:pPr>
          </w:p>
        </w:tc>
      </w:tr>
      <w:tr w:rsidR="00E42769">
        <w:trPr>
          <w:gridAfter w:val="1"/>
          <w:wAfter w:w="28" w:type="dxa"/>
        </w:trPr>
        <w:tc>
          <w:tcPr>
            <w:tcW w:w="2154" w:type="dxa"/>
            <w:tcBorders>
              <w:right w:val="single" w:sz="2" w:space="0" w:color="auto"/>
            </w:tcBorders>
          </w:tcPr>
          <w:p w:rsidR="00E42769" w:rsidRDefault="00D0580C" w:rsidP="002A716B">
            <w:pPr>
              <w:pStyle w:val="zLedtext"/>
            </w:pPr>
            <w:bookmarkStart w:id="3" w:name="swLead_ProPosTeam"/>
            <w:r>
              <w:t>Proposed position on team</w:t>
            </w:r>
            <w:bookmarkEnd w:id="3"/>
          </w:p>
        </w:tc>
        <w:tc>
          <w:tcPr>
            <w:tcW w:w="3856" w:type="dxa"/>
            <w:gridSpan w:val="3"/>
            <w:tcBorders>
              <w:left w:val="single" w:sz="2" w:space="0" w:color="auto"/>
              <w:right w:val="single" w:sz="2" w:space="0" w:color="auto"/>
            </w:tcBorders>
            <w:tcMar>
              <w:left w:w="227" w:type="dxa"/>
            </w:tcMar>
          </w:tcPr>
          <w:p w:rsidR="00E42769" w:rsidRDefault="00A46E21" w:rsidP="009852E4">
            <w:pPr>
              <w:pStyle w:val="Tabelltext"/>
            </w:pPr>
            <w:r>
              <w:t xml:space="preserve">Sr. </w:t>
            </w:r>
            <w:r w:rsidR="009852E4">
              <w:t>Road</w:t>
            </w:r>
            <w:r w:rsidR="00FE5C78">
              <w:t xml:space="preserve"> Designer</w:t>
            </w:r>
          </w:p>
        </w:tc>
        <w:tc>
          <w:tcPr>
            <w:tcW w:w="85" w:type="dxa"/>
            <w:vMerge/>
            <w:tcBorders>
              <w:left w:val="single" w:sz="2" w:space="0" w:color="auto"/>
            </w:tcBorders>
          </w:tcPr>
          <w:p w:rsidR="00E42769" w:rsidRDefault="00E42769" w:rsidP="00612583">
            <w:pPr>
              <w:pStyle w:val="Normal-extraradavstnd"/>
            </w:pPr>
          </w:p>
        </w:tc>
        <w:tc>
          <w:tcPr>
            <w:tcW w:w="2325" w:type="dxa"/>
            <w:vMerge/>
          </w:tcPr>
          <w:p w:rsidR="00E42769" w:rsidRDefault="00E42769" w:rsidP="00612583">
            <w:pPr>
              <w:pStyle w:val="Normal-extraradavstnd"/>
            </w:pPr>
          </w:p>
        </w:tc>
        <w:tc>
          <w:tcPr>
            <w:tcW w:w="85" w:type="dxa"/>
            <w:vMerge/>
            <w:tcBorders>
              <w:left w:val="nil"/>
              <w:right w:val="single" w:sz="2" w:space="0" w:color="auto"/>
            </w:tcBorders>
          </w:tcPr>
          <w:p w:rsidR="00E42769" w:rsidRDefault="00E42769" w:rsidP="00612583">
            <w:pPr>
              <w:pStyle w:val="Normal-extraradavstnd"/>
            </w:pPr>
          </w:p>
        </w:tc>
      </w:tr>
      <w:tr w:rsidR="00E42769">
        <w:trPr>
          <w:gridAfter w:val="1"/>
          <w:wAfter w:w="28" w:type="dxa"/>
          <w:trHeight w:hRule="exact" w:val="85"/>
        </w:trPr>
        <w:tc>
          <w:tcPr>
            <w:tcW w:w="2154" w:type="dxa"/>
            <w:tcBorders>
              <w:bottom w:val="single" w:sz="2" w:space="0" w:color="auto"/>
            </w:tcBorders>
          </w:tcPr>
          <w:p w:rsidR="00E42769" w:rsidRDefault="00E42769" w:rsidP="000442F7">
            <w:pPr>
              <w:pStyle w:val="zLedtext"/>
            </w:pPr>
          </w:p>
        </w:tc>
        <w:tc>
          <w:tcPr>
            <w:tcW w:w="3856" w:type="dxa"/>
            <w:gridSpan w:val="3"/>
            <w:tcBorders>
              <w:bottom w:val="single" w:sz="2" w:space="0" w:color="auto"/>
              <w:right w:val="single" w:sz="2" w:space="0" w:color="auto"/>
            </w:tcBorders>
            <w:tcMar>
              <w:left w:w="227" w:type="dxa"/>
            </w:tcMar>
          </w:tcPr>
          <w:p w:rsidR="00E42769" w:rsidRDefault="00E42769" w:rsidP="000442F7">
            <w:pPr>
              <w:pStyle w:val="Tabelltext"/>
            </w:pPr>
          </w:p>
        </w:tc>
        <w:tc>
          <w:tcPr>
            <w:tcW w:w="85" w:type="dxa"/>
            <w:vMerge/>
            <w:tcBorders>
              <w:left w:val="single" w:sz="2" w:space="0" w:color="auto"/>
            </w:tcBorders>
          </w:tcPr>
          <w:p w:rsidR="00E42769" w:rsidRDefault="00E42769" w:rsidP="00612583">
            <w:pPr>
              <w:pStyle w:val="Normal-extraradavstnd"/>
            </w:pPr>
          </w:p>
        </w:tc>
        <w:tc>
          <w:tcPr>
            <w:tcW w:w="2325" w:type="dxa"/>
            <w:vMerge/>
          </w:tcPr>
          <w:p w:rsidR="00E42769" w:rsidRDefault="00E42769" w:rsidP="00612583">
            <w:pPr>
              <w:pStyle w:val="Normal-extraradavstnd"/>
            </w:pPr>
          </w:p>
        </w:tc>
        <w:tc>
          <w:tcPr>
            <w:tcW w:w="85" w:type="dxa"/>
            <w:vMerge/>
            <w:tcBorders>
              <w:left w:val="nil"/>
              <w:right w:val="single" w:sz="2" w:space="0" w:color="auto"/>
            </w:tcBorders>
          </w:tcPr>
          <w:p w:rsidR="00E42769" w:rsidRDefault="00E42769" w:rsidP="00612583">
            <w:pPr>
              <w:pStyle w:val="Normal-extraradavstnd"/>
            </w:pPr>
          </w:p>
        </w:tc>
      </w:tr>
      <w:tr w:rsidR="00E42769">
        <w:trPr>
          <w:gridAfter w:val="1"/>
          <w:wAfter w:w="28" w:type="dxa"/>
          <w:trHeight w:hRule="exact" w:val="85"/>
        </w:trPr>
        <w:tc>
          <w:tcPr>
            <w:tcW w:w="2154" w:type="dxa"/>
            <w:tcBorders>
              <w:top w:val="single" w:sz="2" w:space="0" w:color="auto"/>
            </w:tcBorders>
          </w:tcPr>
          <w:p w:rsidR="00E42769" w:rsidRDefault="00E42769" w:rsidP="000442F7">
            <w:pPr>
              <w:pStyle w:val="zLedtext"/>
            </w:pPr>
          </w:p>
        </w:tc>
        <w:tc>
          <w:tcPr>
            <w:tcW w:w="3856" w:type="dxa"/>
            <w:gridSpan w:val="3"/>
            <w:tcBorders>
              <w:top w:val="single" w:sz="2" w:space="0" w:color="auto"/>
              <w:right w:val="single" w:sz="2" w:space="0" w:color="auto"/>
            </w:tcBorders>
            <w:tcMar>
              <w:left w:w="227" w:type="dxa"/>
            </w:tcMar>
          </w:tcPr>
          <w:p w:rsidR="00E42769" w:rsidRDefault="00E42769" w:rsidP="000442F7">
            <w:pPr>
              <w:pStyle w:val="Tabelltext"/>
            </w:pPr>
          </w:p>
        </w:tc>
        <w:tc>
          <w:tcPr>
            <w:tcW w:w="85" w:type="dxa"/>
            <w:vMerge/>
            <w:tcBorders>
              <w:left w:val="single" w:sz="2" w:space="0" w:color="auto"/>
            </w:tcBorders>
            <w:shd w:val="clear" w:color="auto" w:fill="auto"/>
          </w:tcPr>
          <w:p w:rsidR="00E42769" w:rsidRDefault="00E42769" w:rsidP="00612583">
            <w:pPr>
              <w:pStyle w:val="Normal-extraradavstnd"/>
            </w:pPr>
          </w:p>
        </w:tc>
        <w:tc>
          <w:tcPr>
            <w:tcW w:w="2325" w:type="dxa"/>
            <w:vMerge/>
            <w:shd w:val="clear" w:color="auto" w:fill="auto"/>
          </w:tcPr>
          <w:p w:rsidR="00E42769" w:rsidRDefault="00E42769" w:rsidP="00612583">
            <w:pPr>
              <w:pStyle w:val="Normal-extraradavstnd"/>
            </w:pPr>
          </w:p>
        </w:tc>
        <w:tc>
          <w:tcPr>
            <w:tcW w:w="85" w:type="dxa"/>
            <w:vMerge/>
            <w:tcBorders>
              <w:left w:val="nil"/>
              <w:right w:val="single" w:sz="2" w:space="0" w:color="auto"/>
            </w:tcBorders>
            <w:shd w:val="clear" w:color="auto" w:fill="auto"/>
          </w:tcPr>
          <w:p w:rsidR="00E42769" w:rsidRDefault="00E42769" w:rsidP="00612583">
            <w:pPr>
              <w:pStyle w:val="Normal-extraradavstnd"/>
            </w:pPr>
          </w:p>
        </w:tc>
      </w:tr>
      <w:tr w:rsidR="00E42769">
        <w:trPr>
          <w:gridAfter w:val="1"/>
          <w:wAfter w:w="28" w:type="dxa"/>
        </w:trPr>
        <w:tc>
          <w:tcPr>
            <w:tcW w:w="2154" w:type="dxa"/>
            <w:tcBorders>
              <w:right w:val="single" w:sz="2" w:space="0" w:color="auto"/>
            </w:tcBorders>
          </w:tcPr>
          <w:p w:rsidR="00E42769" w:rsidRDefault="00D0580C" w:rsidP="000442F7">
            <w:pPr>
              <w:pStyle w:val="zLedtext"/>
            </w:pPr>
            <w:bookmarkStart w:id="4" w:name="swLead_YearsExp"/>
            <w:r>
              <w:t>Years of experience</w:t>
            </w:r>
            <w:bookmarkEnd w:id="4"/>
          </w:p>
        </w:tc>
        <w:tc>
          <w:tcPr>
            <w:tcW w:w="3856" w:type="dxa"/>
            <w:gridSpan w:val="3"/>
            <w:tcBorders>
              <w:left w:val="single" w:sz="2" w:space="0" w:color="auto"/>
              <w:right w:val="single" w:sz="2" w:space="0" w:color="auto"/>
            </w:tcBorders>
            <w:tcMar>
              <w:left w:w="227" w:type="dxa"/>
            </w:tcMar>
          </w:tcPr>
          <w:p w:rsidR="00E42769" w:rsidRDefault="00725D3B" w:rsidP="00B51798">
            <w:pPr>
              <w:pStyle w:val="Tabelltext"/>
            </w:pPr>
            <w:r>
              <w:t>1</w:t>
            </w:r>
            <w:r w:rsidR="00684754">
              <w:t>2</w:t>
            </w:r>
          </w:p>
        </w:tc>
        <w:tc>
          <w:tcPr>
            <w:tcW w:w="85" w:type="dxa"/>
            <w:vMerge/>
            <w:tcBorders>
              <w:left w:val="single" w:sz="2" w:space="0" w:color="auto"/>
            </w:tcBorders>
          </w:tcPr>
          <w:p w:rsidR="00E42769" w:rsidRDefault="00E42769" w:rsidP="00612583">
            <w:pPr>
              <w:pStyle w:val="Normal-extraradavstnd"/>
            </w:pPr>
          </w:p>
        </w:tc>
        <w:tc>
          <w:tcPr>
            <w:tcW w:w="2325" w:type="dxa"/>
            <w:vMerge/>
          </w:tcPr>
          <w:p w:rsidR="00E42769" w:rsidRDefault="00E42769" w:rsidP="00612583">
            <w:pPr>
              <w:pStyle w:val="Normal-extraradavstnd"/>
            </w:pPr>
          </w:p>
        </w:tc>
        <w:tc>
          <w:tcPr>
            <w:tcW w:w="85" w:type="dxa"/>
            <w:vMerge/>
            <w:tcBorders>
              <w:left w:val="nil"/>
              <w:right w:val="single" w:sz="2" w:space="0" w:color="auto"/>
            </w:tcBorders>
          </w:tcPr>
          <w:p w:rsidR="00E42769" w:rsidRDefault="00E42769" w:rsidP="00612583">
            <w:pPr>
              <w:pStyle w:val="Normal-extraradavstnd"/>
            </w:pPr>
          </w:p>
        </w:tc>
      </w:tr>
      <w:tr w:rsidR="00E42769">
        <w:trPr>
          <w:gridAfter w:val="1"/>
          <w:wAfter w:w="28" w:type="dxa"/>
          <w:trHeight w:hRule="exact" w:val="85"/>
        </w:trPr>
        <w:tc>
          <w:tcPr>
            <w:tcW w:w="2154" w:type="dxa"/>
            <w:tcBorders>
              <w:bottom w:val="single" w:sz="2" w:space="0" w:color="auto"/>
            </w:tcBorders>
          </w:tcPr>
          <w:p w:rsidR="00E42769" w:rsidRDefault="00E42769" w:rsidP="000442F7">
            <w:pPr>
              <w:pStyle w:val="zLedtext"/>
            </w:pPr>
          </w:p>
        </w:tc>
        <w:tc>
          <w:tcPr>
            <w:tcW w:w="3856" w:type="dxa"/>
            <w:gridSpan w:val="3"/>
            <w:tcBorders>
              <w:bottom w:val="single" w:sz="2" w:space="0" w:color="auto"/>
              <w:right w:val="single" w:sz="2" w:space="0" w:color="auto"/>
            </w:tcBorders>
            <w:tcMar>
              <w:left w:w="227" w:type="dxa"/>
            </w:tcMar>
          </w:tcPr>
          <w:p w:rsidR="00E42769" w:rsidRDefault="00E42769" w:rsidP="000442F7">
            <w:pPr>
              <w:pStyle w:val="Tabelltext"/>
            </w:pPr>
          </w:p>
        </w:tc>
        <w:tc>
          <w:tcPr>
            <w:tcW w:w="85" w:type="dxa"/>
            <w:vMerge/>
            <w:tcBorders>
              <w:left w:val="single" w:sz="2" w:space="0" w:color="auto"/>
            </w:tcBorders>
          </w:tcPr>
          <w:p w:rsidR="00E42769" w:rsidRDefault="00E42769" w:rsidP="00612583">
            <w:pPr>
              <w:pStyle w:val="Normal-extraradavstnd"/>
            </w:pPr>
          </w:p>
        </w:tc>
        <w:tc>
          <w:tcPr>
            <w:tcW w:w="2325" w:type="dxa"/>
            <w:vMerge/>
          </w:tcPr>
          <w:p w:rsidR="00E42769" w:rsidRDefault="00E42769" w:rsidP="00612583">
            <w:pPr>
              <w:pStyle w:val="Normal-extraradavstnd"/>
            </w:pPr>
          </w:p>
        </w:tc>
        <w:tc>
          <w:tcPr>
            <w:tcW w:w="85" w:type="dxa"/>
            <w:vMerge/>
            <w:tcBorders>
              <w:left w:val="nil"/>
              <w:right w:val="single" w:sz="2" w:space="0" w:color="auto"/>
            </w:tcBorders>
          </w:tcPr>
          <w:p w:rsidR="00E42769" w:rsidRDefault="00E42769" w:rsidP="00612583">
            <w:pPr>
              <w:pStyle w:val="Normal-extraradavstnd"/>
            </w:pPr>
          </w:p>
        </w:tc>
      </w:tr>
      <w:tr w:rsidR="00E42769">
        <w:trPr>
          <w:gridAfter w:val="1"/>
          <w:wAfter w:w="28" w:type="dxa"/>
          <w:trHeight w:hRule="exact" w:val="85"/>
        </w:trPr>
        <w:tc>
          <w:tcPr>
            <w:tcW w:w="2154" w:type="dxa"/>
            <w:tcBorders>
              <w:top w:val="single" w:sz="2" w:space="0" w:color="auto"/>
            </w:tcBorders>
          </w:tcPr>
          <w:p w:rsidR="00E42769" w:rsidRDefault="00E42769" w:rsidP="000442F7">
            <w:pPr>
              <w:pStyle w:val="zLedtext"/>
            </w:pPr>
          </w:p>
        </w:tc>
        <w:tc>
          <w:tcPr>
            <w:tcW w:w="3856" w:type="dxa"/>
            <w:gridSpan w:val="3"/>
            <w:tcBorders>
              <w:top w:val="single" w:sz="2" w:space="0" w:color="auto"/>
              <w:right w:val="single" w:sz="2" w:space="0" w:color="auto"/>
            </w:tcBorders>
            <w:tcMar>
              <w:left w:w="227" w:type="dxa"/>
            </w:tcMar>
          </w:tcPr>
          <w:p w:rsidR="00E42769" w:rsidRDefault="00E42769" w:rsidP="000442F7">
            <w:pPr>
              <w:pStyle w:val="Tabelltext"/>
            </w:pPr>
          </w:p>
        </w:tc>
        <w:tc>
          <w:tcPr>
            <w:tcW w:w="85" w:type="dxa"/>
            <w:vMerge/>
            <w:tcBorders>
              <w:left w:val="single" w:sz="2" w:space="0" w:color="auto"/>
            </w:tcBorders>
          </w:tcPr>
          <w:p w:rsidR="00E42769" w:rsidRDefault="00E42769" w:rsidP="00612583">
            <w:pPr>
              <w:pStyle w:val="Normal-extraradavstnd"/>
            </w:pPr>
          </w:p>
        </w:tc>
        <w:tc>
          <w:tcPr>
            <w:tcW w:w="2325" w:type="dxa"/>
            <w:vMerge/>
          </w:tcPr>
          <w:p w:rsidR="00E42769" w:rsidRDefault="00E42769" w:rsidP="00612583">
            <w:pPr>
              <w:pStyle w:val="Normal-extraradavstnd"/>
            </w:pPr>
          </w:p>
        </w:tc>
        <w:tc>
          <w:tcPr>
            <w:tcW w:w="85" w:type="dxa"/>
            <w:vMerge/>
            <w:tcBorders>
              <w:left w:val="nil"/>
              <w:right w:val="single" w:sz="2" w:space="0" w:color="auto"/>
            </w:tcBorders>
          </w:tcPr>
          <w:p w:rsidR="00E42769" w:rsidRDefault="00E42769" w:rsidP="00612583">
            <w:pPr>
              <w:pStyle w:val="Normal-extraradavstnd"/>
            </w:pPr>
          </w:p>
        </w:tc>
      </w:tr>
      <w:tr w:rsidR="00E42769">
        <w:trPr>
          <w:gridAfter w:val="1"/>
          <w:wAfter w:w="28" w:type="dxa"/>
        </w:trPr>
        <w:tc>
          <w:tcPr>
            <w:tcW w:w="2154" w:type="dxa"/>
            <w:tcBorders>
              <w:right w:val="single" w:sz="2" w:space="0" w:color="auto"/>
            </w:tcBorders>
          </w:tcPr>
          <w:p w:rsidR="00E42769" w:rsidRDefault="00D0580C" w:rsidP="000442F7">
            <w:pPr>
              <w:pStyle w:val="zLedtext"/>
            </w:pPr>
            <w:bookmarkStart w:id="5" w:name="swLead_KeyQual"/>
            <w:r>
              <w:t>Key qualifications</w:t>
            </w:r>
            <w:bookmarkEnd w:id="5"/>
          </w:p>
        </w:tc>
        <w:tc>
          <w:tcPr>
            <w:tcW w:w="3856" w:type="dxa"/>
            <w:gridSpan w:val="3"/>
            <w:tcBorders>
              <w:left w:val="single" w:sz="2" w:space="0" w:color="auto"/>
              <w:right w:val="single" w:sz="2" w:space="0" w:color="auto"/>
            </w:tcBorders>
            <w:tcMar>
              <w:left w:w="227" w:type="dxa"/>
            </w:tcMar>
          </w:tcPr>
          <w:p w:rsidR="00E42769" w:rsidRDefault="00FE5C78" w:rsidP="000442F7">
            <w:pPr>
              <w:pStyle w:val="Tabelltext"/>
            </w:pPr>
            <w:r>
              <w:t>Diploma In Civil Engineering</w:t>
            </w:r>
          </w:p>
        </w:tc>
        <w:tc>
          <w:tcPr>
            <w:tcW w:w="85" w:type="dxa"/>
            <w:vMerge/>
            <w:tcBorders>
              <w:left w:val="single" w:sz="2" w:space="0" w:color="auto"/>
            </w:tcBorders>
          </w:tcPr>
          <w:p w:rsidR="00E42769" w:rsidRDefault="00E42769" w:rsidP="00612583">
            <w:pPr>
              <w:pStyle w:val="Normal-extraradavstnd"/>
            </w:pPr>
          </w:p>
        </w:tc>
        <w:tc>
          <w:tcPr>
            <w:tcW w:w="2325" w:type="dxa"/>
            <w:vMerge/>
          </w:tcPr>
          <w:p w:rsidR="00E42769" w:rsidRDefault="00E42769" w:rsidP="00612583">
            <w:pPr>
              <w:pStyle w:val="Normal-extraradavstnd"/>
            </w:pPr>
          </w:p>
        </w:tc>
        <w:tc>
          <w:tcPr>
            <w:tcW w:w="85" w:type="dxa"/>
            <w:vMerge/>
            <w:tcBorders>
              <w:left w:val="nil"/>
              <w:right w:val="single" w:sz="2" w:space="0" w:color="auto"/>
            </w:tcBorders>
          </w:tcPr>
          <w:p w:rsidR="00E42769" w:rsidRDefault="00E42769" w:rsidP="00612583">
            <w:pPr>
              <w:pStyle w:val="Normal-extraradavstnd"/>
            </w:pPr>
          </w:p>
        </w:tc>
      </w:tr>
      <w:tr w:rsidR="00E42769">
        <w:trPr>
          <w:gridAfter w:val="1"/>
          <w:wAfter w:w="28" w:type="dxa"/>
          <w:trHeight w:hRule="exact" w:val="85"/>
        </w:trPr>
        <w:tc>
          <w:tcPr>
            <w:tcW w:w="2154" w:type="dxa"/>
            <w:tcBorders>
              <w:bottom w:val="single" w:sz="2" w:space="0" w:color="auto"/>
            </w:tcBorders>
          </w:tcPr>
          <w:p w:rsidR="00E42769" w:rsidRDefault="00E42769" w:rsidP="000442F7">
            <w:pPr>
              <w:pStyle w:val="zLedtext"/>
            </w:pPr>
          </w:p>
        </w:tc>
        <w:tc>
          <w:tcPr>
            <w:tcW w:w="3856" w:type="dxa"/>
            <w:gridSpan w:val="3"/>
            <w:tcBorders>
              <w:bottom w:val="single" w:sz="2" w:space="0" w:color="auto"/>
              <w:right w:val="single" w:sz="2" w:space="0" w:color="auto"/>
            </w:tcBorders>
            <w:tcMar>
              <w:left w:w="227" w:type="dxa"/>
            </w:tcMar>
          </w:tcPr>
          <w:p w:rsidR="00E42769" w:rsidRDefault="00E42769" w:rsidP="000442F7">
            <w:pPr>
              <w:pStyle w:val="Tabelltext"/>
            </w:pPr>
          </w:p>
        </w:tc>
        <w:tc>
          <w:tcPr>
            <w:tcW w:w="85" w:type="dxa"/>
            <w:vMerge/>
            <w:tcBorders>
              <w:left w:val="single" w:sz="2" w:space="0" w:color="auto"/>
            </w:tcBorders>
          </w:tcPr>
          <w:p w:rsidR="00E42769" w:rsidRDefault="00E42769" w:rsidP="00612583">
            <w:pPr>
              <w:pStyle w:val="Normal-extraradavstnd"/>
            </w:pPr>
          </w:p>
        </w:tc>
        <w:tc>
          <w:tcPr>
            <w:tcW w:w="2325" w:type="dxa"/>
            <w:vMerge/>
          </w:tcPr>
          <w:p w:rsidR="00E42769" w:rsidRDefault="00E42769" w:rsidP="00612583">
            <w:pPr>
              <w:pStyle w:val="Normal-extraradavstnd"/>
            </w:pPr>
          </w:p>
        </w:tc>
        <w:tc>
          <w:tcPr>
            <w:tcW w:w="85" w:type="dxa"/>
            <w:vMerge/>
            <w:tcBorders>
              <w:left w:val="nil"/>
              <w:right w:val="single" w:sz="2" w:space="0" w:color="auto"/>
            </w:tcBorders>
          </w:tcPr>
          <w:p w:rsidR="00E42769" w:rsidRDefault="00E42769" w:rsidP="00612583">
            <w:pPr>
              <w:pStyle w:val="Normal-extraradavstnd"/>
            </w:pPr>
          </w:p>
        </w:tc>
      </w:tr>
      <w:tr w:rsidR="00E42769">
        <w:trPr>
          <w:gridAfter w:val="1"/>
          <w:wAfter w:w="28" w:type="dxa"/>
          <w:trHeight w:hRule="exact" w:val="85"/>
        </w:trPr>
        <w:tc>
          <w:tcPr>
            <w:tcW w:w="2154" w:type="dxa"/>
            <w:tcBorders>
              <w:top w:val="single" w:sz="2" w:space="0" w:color="auto"/>
            </w:tcBorders>
          </w:tcPr>
          <w:p w:rsidR="00E42769" w:rsidRDefault="00E42769" w:rsidP="000442F7">
            <w:pPr>
              <w:pStyle w:val="zLedtext"/>
            </w:pPr>
          </w:p>
        </w:tc>
        <w:tc>
          <w:tcPr>
            <w:tcW w:w="3856" w:type="dxa"/>
            <w:gridSpan w:val="3"/>
            <w:tcBorders>
              <w:top w:val="single" w:sz="2" w:space="0" w:color="auto"/>
              <w:right w:val="single" w:sz="2" w:space="0" w:color="auto"/>
            </w:tcBorders>
            <w:tcMar>
              <w:left w:w="227" w:type="dxa"/>
            </w:tcMar>
          </w:tcPr>
          <w:p w:rsidR="00E42769" w:rsidRDefault="00E42769" w:rsidP="000442F7">
            <w:pPr>
              <w:pStyle w:val="Tabelltext"/>
            </w:pPr>
          </w:p>
        </w:tc>
        <w:tc>
          <w:tcPr>
            <w:tcW w:w="85" w:type="dxa"/>
            <w:vMerge/>
            <w:tcBorders>
              <w:left w:val="single" w:sz="2" w:space="0" w:color="auto"/>
            </w:tcBorders>
          </w:tcPr>
          <w:p w:rsidR="00E42769" w:rsidRDefault="00E42769" w:rsidP="00612583">
            <w:pPr>
              <w:pStyle w:val="Normal-extraradavstnd"/>
            </w:pPr>
          </w:p>
        </w:tc>
        <w:tc>
          <w:tcPr>
            <w:tcW w:w="2325" w:type="dxa"/>
            <w:vMerge/>
          </w:tcPr>
          <w:p w:rsidR="00E42769" w:rsidRDefault="00E42769" w:rsidP="00612583">
            <w:pPr>
              <w:pStyle w:val="Normal-extraradavstnd"/>
            </w:pPr>
          </w:p>
        </w:tc>
        <w:tc>
          <w:tcPr>
            <w:tcW w:w="85" w:type="dxa"/>
            <w:vMerge/>
            <w:tcBorders>
              <w:left w:val="nil"/>
              <w:right w:val="single" w:sz="2" w:space="0" w:color="auto"/>
            </w:tcBorders>
          </w:tcPr>
          <w:p w:rsidR="00E42769" w:rsidRDefault="00E42769" w:rsidP="00612583">
            <w:pPr>
              <w:pStyle w:val="Normal-extraradavstnd"/>
            </w:pPr>
          </w:p>
        </w:tc>
      </w:tr>
      <w:tr w:rsidR="00E42769">
        <w:trPr>
          <w:gridAfter w:val="1"/>
          <w:wAfter w:w="28" w:type="dxa"/>
        </w:trPr>
        <w:tc>
          <w:tcPr>
            <w:tcW w:w="2154" w:type="dxa"/>
            <w:tcBorders>
              <w:right w:val="single" w:sz="2" w:space="0" w:color="auto"/>
            </w:tcBorders>
          </w:tcPr>
          <w:p w:rsidR="00E42769" w:rsidRDefault="00D0580C" w:rsidP="000442F7">
            <w:pPr>
              <w:pStyle w:val="zLedtext"/>
            </w:pPr>
            <w:bookmarkStart w:id="6" w:name="swLead_Nationality"/>
            <w:r>
              <w:t>Nationality</w:t>
            </w:r>
            <w:bookmarkEnd w:id="6"/>
          </w:p>
        </w:tc>
        <w:tc>
          <w:tcPr>
            <w:tcW w:w="3856" w:type="dxa"/>
            <w:gridSpan w:val="3"/>
            <w:tcBorders>
              <w:left w:val="single" w:sz="2" w:space="0" w:color="auto"/>
              <w:right w:val="single" w:sz="2" w:space="0" w:color="auto"/>
            </w:tcBorders>
            <w:tcMar>
              <w:left w:w="227" w:type="dxa"/>
            </w:tcMar>
          </w:tcPr>
          <w:p w:rsidR="00E42769" w:rsidRDefault="005C6F5E" w:rsidP="000442F7">
            <w:pPr>
              <w:pStyle w:val="Tabelltext"/>
            </w:pPr>
            <w:r>
              <w:t>Indian</w:t>
            </w:r>
          </w:p>
        </w:tc>
        <w:tc>
          <w:tcPr>
            <w:tcW w:w="85" w:type="dxa"/>
            <w:vMerge/>
            <w:tcBorders>
              <w:left w:val="single" w:sz="2" w:space="0" w:color="auto"/>
            </w:tcBorders>
          </w:tcPr>
          <w:p w:rsidR="00E42769" w:rsidRDefault="00E42769" w:rsidP="00612583">
            <w:pPr>
              <w:pStyle w:val="Normal-extraradavstnd"/>
            </w:pPr>
          </w:p>
        </w:tc>
        <w:tc>
          <w:tcPr>
            <w:tcW w:w="2325" w:type="dxa"/>
            <w:vMerge/>
          </w:tcPr>
          <w:p w:rsidR="00E42769" w:rsidRDefault="00E42769" w:rsidP="00612583">
            <w:pPr>
              <w:pStyle w:val="Normal-extraradavstnd"/>
            </w:pPr>
          </w:p>
        </w:tc>
        <w:tc>
          <w:tcPr>
            <w:tcW w:w="85" w:type="dxa"/>
            <w:vMerge/>
            <w:tcBorders>
              <w:left w:val="nil"/>
              <w:right w:val="single" w:sz="2" w:space="0" w:color="auto"/>
            </w:tcBorders>
          </w:tcPr>
          <w:p w:rsidR="00E42769" w:rsidRDefault="00E42769" w:rsidP="00612583">
            <w:pPr>
              <w:pStyle w:val="Normal-extraradavstnd"/>
            </w:pPr>
          </w:p>
        </w:tc>
      </w:tr>
      <w:tr w:rsidR="00E42769">
        <w:trPr>
          <w:gridAfter w:val="1"/>
          <w:wAfter w:w="28" w:type="dxa"/>
          <w:trHeight w:hRule="exact" w:val="85"/>
        </w:trPr>
        <w:tc>
          <w:tcPr>
            <w:tcW w:w="2154" w:type="dxa"/>
            <w:tcBorders>
              <w:bottom w:val="single" w:sz="2" w:space="0" w:color="auto"/>
            </w:tcBorders>
          </w:tcPr>
          <w:p w:rsidR="00E42769" w:rsidRDefault="00E42769" w:rsidP="000442F7">
            <w:pPr>
              <w:pStyle w:val="zLedtext"/>
            </w:pPr>
          </w:p>
        </w:tc>
        <w:tc>
          <w:tcPr>
            <w:tcW w:w="3856" w:type="dxa"/>
            <w:gridSpan w:val="3"/>
            <w:tcBorders>
              <w:bottom w:val="single" w:sz="2" w:space="0" w:color="auto"/>
              <w:right w:val="single" w:sz="2" w:space="0" w:color="auto"/>
            </w:tcBorders>
            <w:tcMar>
              <w:left w:w="227" w:type="dxa"/>
            </w:tcMar>
          </w:tcPr>
          <w:p w:rsidR="00E42769" w:rsidRDefault="00E42769" w:rsidP="000442F7">
            <w:pPr>
              <w:pStyle w:val="Tabelltext"/>
            </w:pPr>
          </w:p>
        </w:tc>
        <w:tc>
          <w:tcPr>
            <w:tcW w:w="2495" w:type="dxa"/>
            <w:gridSpan w:val="3"/>
            <w:tcBorders>
              <w:left w:val="single" w:sz="2" w:space="0" w:color="auto"/>
              <w:bottom w:val="single" w:sz="2" w:space="0" w:color="auto"/>
              <w:right w:val="single" w:sz="2" w:space="0" w:color="auto"/>
            </w:tcBorders>
          </w:tcPr>
          <w:p w:rsidR="00E42769" w:rsidRDefault="00E42769" w:rsidP="000424E2">
            <w:pPr>
              <w:pStyle w:val="Normal-extraradavstnd"/>
              <w:jc w:val="center"/>
            </w:pPr>
          </w:p>
        </w:tc>
      </w:tr>
      <w:tr w:rsidR="00E42769">
        <w:trPr>
          <w:gridAfter w:val="1"/>
          <w:wAfter w:w="28" w:type="dxa"/>
          <w:trHeight w:hRule="exact" w:val="85"/>
        </w:trPr>
        <w:tc>
          <w:tcPr>
            <w:tcW w:w="2154" w:type="dxa"/>
            <w:tcBorders>
              <w:top w:val="single" w:sz="2" w:space="0" w:color="auto"/>
            </w:tcBorders>
          </w:tcPr>
          <w:p w:rsidR="00E42769" w:rsidRDefault="00E42769" w:rsidP="00FE4CB4">
            <w:pPr>
              <w:pStyle w:val="zLedtext"/>
            </w:pPr>
          </w:p>
        </w:tc>
        <w:tc>
          <w:tcPr>
            <w:tcW w:w="2211" w:type="dxa"/>
            <w:tcBorders>
              <w:top w:val="single" w:sz="2" w:space="0" w:color="auto"/>
            </w:tcBorders>
            <w:tcMar>
              <w:left w:w="227" w:type="dxa"/>
            </w:tcMar>
          </w:tcPr>
          <w:p w:rsidR="00E42769" w:rsidRPr="00FE4CB4" w:rsidRDefault="00E42769" w:rsidP="00FE4CB4">
            <w:pPr>
              <w:pStyle w:val="Tabelltext"/>
            </w:pPr>
          </w:p>
        </w:tc>
        <w:tc>
          <w:tcPr>
            <w:tcW w:w="1645" w:type="dxa"/>
            <w:gridSpan w:val="2"/>
            <w:tcBorders>
              <w:top w:val="single" w:sz="2" w:space="0" w:color="auto"/>
            </w:tcBorders>
            <w:tcMar>
              <w:left w:w="227" w:type="dxa"/>
            </w:tcMar>
          </w:tcPr>
          <w:p w:rsidR="00E42769" w:rsidRDefault="00E42769" w:rsidP="00FE4CB4">
            <w:pPr>
              <w:pStyle w:val="zLedtext"/>
            </w:pPr>
          </w:p>
        </w:tc>
        <w:tc>
          <w:tcPr>
            <w:tcW w:w="2495" w:type="dxa"/>
            <w:gridSpan w:val="3"/>
            <w:tcBorders>
              <w:top w:val="single" w:sz="2" w:space="0" w:color="auto"/>
            </w:tcBorders>
            <w:tcMar>
              <w:left w:w="227" w:type="dxa"/>
            </w:tcMar>
          </w:tcPr>
          <w:p w:rsidR="00E42769" w:rsidRPr="00FE4CB4" w:rsidRDefault="00E42769" w:rsidP="00FE4CB4">
            <w:pPr>
              <w:pStyle w:val="Tabelltext"/>
            </w:pPr>
          </w:p>
        </w:tc>
      </w:tr>
      <w:tr w:rsidR="00FE4CB4">
        <w:trPr>
          <w:gridAfter w:val="1"/>
          <w:wAfter w:w="28" w:type="dxa"/>
        </w:trPr>
        <w:tc>
          <w:tcPr>
            <w:tcW w:w="2154" w:type="dxa"/>
            <w:tcBorders>
              <w:right w:val="single" w:sz="2" w:space="0" w:color="auto"/>
            </w:tcBorders>
          </w:tcPr>
          <w:p w:rsidR="00FE4CB4" w:rsidRPr="00FE4CB4" w:rsidRDefault="00D0580C" w:rsidP="00FE4CB4">
            <w:pPr>
              <w:pStyle w:val="zLedtext"/>
            </w:pPr>
            <w:bookmarkStart w:id="7" w:name="swLead_YearOB"/>
            <w:r>
              <w:t>Year of birth</w:t>
            </w:r>
            <w:bookmarkEnd w:id="7"/>
          </w:p>
        </w:tc>
        <w:tc>
          <w:tcPr>
            <w:tcW w:w="2211" w:type="dxa"/>
            <w:tcBorders>
              <w:left w:val="single" w:sz="2" w:space="0" w:color="auto"/>
              <w:right w:val="single" w:sz="2" w:space="0" w:color="auto"/>
            </w:tcBorders>
            <w:tcMar>
              <w:left w:w="227" w:type="dxa"/>
            </w:tcMar>
          </w:tcPr>
          <w:p w:rsidR="005C6F5E" w:rsidRPr="00FE4CB4" w:rsidRDefault="00B21C7C" w:rsidP="00A46E21">
            <w:pPr>
              <w:pStyle w:val="Tabelltext"/>
            </w:pPr>
            <w:r>
              <w:t>19</w:t>
            </w:r>
            <w:r w:rsidR="00A46E21">
              <w:t>84</w:t>
            </w:r>
          </w:p>
        </w:tc>
        <w:tc>
          <w:tcPr>
            <w:tcW w:w="1645" w:type="dxa"/>
            <w:gridSpan w:val="2"/>
            <w:tcBorders>
              <w:left w:val="nil"/>
              <w:right w:val="single" w:sz="2" w:space="0" w:color="auto"/>
            </w:tcBorders>
            <w:tcMar>
              <w:left w:w="227" w:type="dxa"/>
            </w:tcMar>
          </w:tcPr>
          <w:p w:rsidR="00FE4CB4" w:rsidRDefault="00DC7978" w:rsidP="00DC7978">
            <w:pPr>
              <w:pStyle w:val="zLedtext"/>
            </w:pPr>
            <w:r w:rsidRPr="00DC7978">
              <w:t>EMPLOYED / HIRED</w:t>
            </w:r>
          </w:p>
          <w:p w:rsidR="00DC7978" w:rsidRDefault="00DC7978" w:rsidP="00DC7978">
            <w:pPr>
              <w:pStyle w:val="zLedtext"/>
            </w:pPr>
            <w:r w:rsidRPr="00DC7978">
              <w:t>(YEAR)</w:t>
            </w:r>
          </w:p>
        </w:tc>
        <w:tc>
          <w:tcPr>
            <w:tcW w:w="2495" w:type="dxa"/>
            <w:gridSpan w:val="3"/>
            <w:tcBorders>
              <w:left w:val="single" w:sz="2" w:space="0" w:color="auto"/>
            </w:tcBorders>
            <w:tcMar>
              <w:left w:w="227" w:type="dxa"/>
            </w:tcMar>
          </w:tcPr>
          <w:p w:rsidR="00FE4CB4" w:rsidRPr="00FE4CB4" w:rsidRDefault="00DC7978" w:rsidP="00A46E21">
            <w:pPr>
              <w:pStyle w:val="Tabelltext"/>
            </w:pPr>
            <w:r>
              <w:t>201</w:t>
            </w:r>
            <w:r w:rsidR="00A46E21">
              <w:t>9</w:t>
            </w:r>
          </w:p>
        </w:tc>
      </w:tr>
      <w:tr w:rsidR="00E42769">
        <w:trPr>
          <w:gridAfter w:val="1"/>
          <w:wAfter w:w="28" w:type="dxa"/>
          <w:trHeight w:hRule="exact" w:val="85"/>
        </w:trPr>
        <w:tc>
          <w:tcPr>
            <w:tcW w:w="2154" w:type="dxa"/>
            <w:tcBorders>
              <w:bottom w:val="single" w:sz="2" w:space="0" w:color="auto"/>
            </w:tcBorders>
          </w:tcPr>
          <w:p w:rsidR="00E42769" w:rsidRDefault="00E42769" w:rsidP="00FE4CB4">
            <w:pPr>
              <w:pStyle w:val="zLedtext"/>
            </w:pPr>
          </w:p>
        </w:tc>
        <w:tc>
          <w:tcPr>
            <w:tcW w:w="2211" w:type="dxa"/>
            <w:tcBorders>
              <w:left w:val="nil"/>
              <w:bottom w:val="single" w:sz="2" w:space="0" w:color="auto"/>
            </w:tcBorders>
            <w:tcMar>
              <w:left w:w="227" w:type="dxa"/>
            </w:tcMar>
          </w:tcPr>
          <w:p w:rsidR="00E42769" w:rsidRPr="00FE4CB4" w:rsidRDefault="00E42769" w:rsidP="00FE4CB4">
            <w:pPr>
              <w:pStyle w:val="Tabelltext"/>
            </w:pPr>
          </w:p>
        </w:tc>
        <w:tc>
          <w:tcPr>
            <w:tcW w:w="1645" w:type="dxa"/>
            <w:gridSpan w:val="2"/>
            <w:tcBorders>
              <w:bottom w:val="single" w:sz="2" w:space="0" w:color="auto"/>
            </w:tcBorders>
            <w:tcMar>
              <w:left w:w="227" w:type="dxa"/>
            </w:tcMar>
          </w:tcPr>
          <w:p w:rsidR="00E42769" w:rsidRDefault="00E42769" w:rsidP="00FE4CB4">
            <w:pPr>
              <w:pStyle w:val="zLedtext"/>
            </w:pPr>
          </w:p>
        </w:tc>
        <w:tc>
          <w:tcPr>
            <w:tcW w:w="2495" w:type="dxa"/>
            <w:gridSpan w:val="3"/>
            <w:tcBorders>
              <w:left w:val="nil"/>
              <w:bottom w:val="single" w:sz="2" w:space="0" w:color="auto"/>
            </w:tcBorders>
            <w:tcMar>
              <w:left w:w="227" w:type="dxa"/>
            </w:tcMar>
          </w:tcPr>
          <w:p w:rsidR="00E42769" w:rsidRPr="00FE4CB4" w:rsidRDefault="00E42769" w:rsidP="00FE4CB4">
            <w:pPr>
              <w:pStyle w:val="Tabelltext"/>
            </w:pPr>
          </w:p>
        </w:tc>
      </w:tr>
    </w:tbl>
    <w:p w:rsidR="00B152C8" w:rsidRDefault="00D0580C" w:rsidP="00B152C8">
      <w:pPr>
        <w:pStyle w:val="Heading1"/>
      </w:pPr>
      <w:bookmarkStart w:id="8" w:name="swLead_EmploymentRecord"/>
      <w:r>
        <w:t>Employment record</w:t>
      </w:r>
      <w:bookmarkEnd w:id="8"/>
    </w:p>
    <w:tbl>
      <w:tblPr>
        <w:tblW w:w="8505" w:type="dxa"/>
        <w:tblLayout w:type="fixed"/>
        <w:tblCellMar>
          <w:left w:w="0" w:type="dxa"/>
          <w:right w:w="0" w:type="dxa"/>
        </w:tblCellMar>
        <w:tblLook w:val="0000"/>
      </w:tblPr>
      <w:tblGrid>
        <w:gridCol w:w="2154"/>
        <w:gridCol w:w="2211"/>
        <w:gridCol w:w="1645"/>
        <w:gridCol w:w="2495"/>
      </w:tblGrid>
      <w:tr w:rsidR="0063247D">
        <w:trPr>
          <w:trHeight w:hRule="exact" w:val="85"/>
        </w:trPr>
        <w:tc>
          <w:tcPr>
            <w:tcW w:w="2154" w:type="dxa"/>
            <w:tcBorders>
              <w:top w:val="single" w:sz="2" w:space="0" w:color="auto"/>
            </w:tcBorders>
          </w:tcPr>
          <w:p w:rsidR="0063247D" w:rsidRDefault="0063247D" w:rsidP="004C410E">
            <w:pPr>
              <w:pStyle w:val="zLedtext"/>
            </w:pPr>
          </w:p>
        </w:tc>
        <w:tc>
          <w:tcPr>
            <w:tcW w:w="2211" w:type="dxa"/>
            <w:tcBorders>
              <w:top w:val="single" w:sz="2" w:space="0" w:color="auto"/>
              <w:left w:val="nil"/>
            </w:tcBorders>
            <w:tcMar>
              <w:left w:w="227" w:type="dxa"/>
            </w:tcMar>
          </w:tcPr>
          <w:p w:rsidR="0063247D" w:rsidRPr="00FE4CB4" w:rsidRDefault="0063247D" w:rsidP="004C410E">
            <w:pPr>
              <w:pStyle w:val="Tabelltext"/>
            </w:pPr>
          </w:p>
        </w:tc>
        <w:tc>
          <w:tcPr>
            <w:tcW w:w="1645" w:type="dxa"/>
            <w:tcBorders>
              <w:top w:val="single" w:sz="2" w:space="0" w:color="auto"/>
            </w:tcBorders>
            <w:tcMar>
              <w:left w:w="227" w:type="dxa"/>
            </w:tcMar>
          </w:tcPr>
          <w:p w:rsidR="0063247D" w:rsidRDefault="0063247D" w:rsidP="004C410E">
            <w:pPr>
              <w:pStyle w:val="zLedtext"/>
            </w:pPr>
          </w:p>
        </w:tc>
        <w:tc>
          <w:tcPr>
            <w:tcW w:w="2495" w:type="dxa"/>
            <w:tcBorders>
              <w:top w:val="single" w:sz="2" w:space="0" w:color="auto"/>
              <w:left w:val="nil"/>
            </w:tcBorders>
            <w:tcMar>
              <w:left w:w="227" w:type="dxa"/>
            </w:tcMar>
          </w:tcPr>
          <w:p w:rsidR="0063247D" w:rsidRPr="00FE4CB4" w:rsidRDefault="0063247D" w:rsidP="004C410E">
            <w:pPr>
              <w:pStyle w:val="Tabelltext"/>
            </w:pPr>
          </w:p>
        </w:tc>
      </w:tr>
      <w:tr w:rsidR="00B60B90">
        <w:tc>
          <w:tcPr>
            <w:tcW w:w="8505" w:type="dxa"/>
            <w:gridSpan w:val="4"/>
          </w:tcPr>
          <w:tbl>
            <w:tblPr>
              <w:tblW w:w="14891" w:type="dxa"/>
              <w:tblBorders>
                <w:insideV w:val="single" w:sz="4" w:space="0" w:color="auto"/>
              </w:tblBorders>
              <w:tblLayout w:type="fixed"/>
              <w:tblCellMar>
                <w:left w:w="0" w:type="dxa"/>
                <w:right w:w="0" w:type="dxa"/>
              </w:tblCellMar>
              <w:tblLook w:val="04A0"/>
            </w:tblPr>
            <w:tblGrid>
              <w:gridCol w:w="2155"/>
              <w:gridCol w:w="6368"/>
              <w:gridCol w:w="6368"/>
            </w:tblGrid>
            <w:tr w:rsidR="00B21C7C" w:rsidTr="00B21C7C">
              <w:tc>
                <w:tcPr>
                  <w:tcW w:w="2155" w:type="dxa"/>
                </w:tcPr>
                <w:p w:rsidR="00B21C7C" w:rsidRDefault="00A46E21" w:rsidP="004C410E">
                  <w:pPr>
                    <w:pStyle w:val="Tabelltext"/>
                    <w:pBdr>
                      <w:between w:val="single" w:sz="4" w:space="1" w:color="auto"/>
                      <w:bar w:val="single" w:sz="4" w:color="auto"/>
                    </w:pBdr>
                  </w:pPr>
                  <w:r>
                    <w:t>Apr</w:t>
                  </w:r>
                  <w:r w:rsidR="00B21C7C">
                    <w:t xml:space="preserve"> 201</w:t>
                  </w:r>
                  <w:r>
                    <w:t>9</w:t>
                  </w:r>
                  <w:r w:rsidR="00B21C7C">
                    <w:t xml:space="preserve"> to </w:t>
                  </w:r>
                  <w:r w:rsidR="002342A6">
                    <w:t>Till Now</w:t>
                  </w:r>
                </w:p>
                <w:p w:rsidR="002342A6" w:rsidRDefault="003F4BDC" w:rsidP="004C410E">
                  <w:pPr>
                    <w:pStyle w:val="Tabelltext"/>
                    <w:pBdr>
                      <w:between w:val="single" w:sz="4" w:space="1" w:color="auto"/>
                      <w:bar w:val="single" w:sz="4" w:color="auto"/>
                    </w:pBdr>
                  </w:pPr>
                  <w:r>
                    <w:t>Nov</w:t>
                  </w:r>
                  <w:r w:rsidR="002342A6">
                    <w:t xml:space="preserve"> 201</w:t>
                  </w:r>
                  <w:r>
                    <w:t>8</w:t>
                  </w:r>
                  <w:r w:rsidR="002342A6">
                    <w:t xml:space="preserve"> to </w:t>
                  </w:r>
                  <w:r w:rsidR="00FE3D67">
                    <w:t>Apr</w:t>
                  </w:r>
                  <w:r>
                    <w:t xml:space="preserve"> 2019</w:t>
                  </w:r>
                </w:p>
                <w:p w:rsidR="003F0C4F" w:rsidRDefault="003F4BDC" w:rsidP="004C410E">
                  <w:pPr>
                    <w:pStyle w:val="Tabelltext"/>
                    <w:pBdr>
                      <w:between w:val="single" w:sz="4" w:space="1" w:color="auto"/>
                      <w:bar w:val="single" w:sz="4" w:color="auto"/>
                    </w:pBdr>
                  </w:pPr>
                  <w:r>
                    <w:t>Mar 2018</w:t>
                  </w:r>
                  <w:r w:rsidR="003F0C4F">
                    <w:t xml:space="preserve"> to </w:t>
                  </w:r>
                  <w:r>
                    <w:t>Nov 2018</w:t>
                  </w:r>
                </w:p>
                <w:p w:rsidR="00B21C7C" w:rsidRDefault="003F4BDC" w:rsidP="00795597">
                  <w:pPr>
                    <w:pStyle w:val="Tabelltext"/>
                    <w:pBdr>
                      <w:between w:val="single" w:sz="4" w:space="1" w:color="auto"/>
                      <w:bar w:val="single" w:sz="4" w:color="auto"/>
                    </w:pBdr>
                  </w:pPr>
                  <w:r>
                    <w:t>Apr 2010</w:t>
                  </w:r>
                  <w:r w:rsidR="00B21C7C">
                    <w:t xml:space="preserve"> to </w:t>
                  </w:r>
                  <w:r>
                    <w:t>Mar 2018</w:t>
                  </w:r>
                </w:p>
              </w:tc>
              <w:tc>
                <w:tcPr>
                  <w:tcW w:w="6368" w:type="dxa"/>
                  <w:tcMar>
                    <w:left w:w="227" w:type="dxa"/>
                  </w:tcMar>
                </w:tcPr>
                <w:p w:rsidR="00B21C7C" w:rsidRDefault="002342A6" w:rsidP="004C410E">
                  <w:pPr>
                    <w:pStyle w:val="Tabelltext"/>
                    <w:pBdr>
                      <w:between w:val="single" w:sz="4" w:space="1" w:color="auto"/>
                      <w:bar w:val="single" w:sz="4" w:color="auto"/>
                    </w:pBdr>
                  </w:pPr>
                  <w:r>
                    <w:t>Sweco India</w:t>
                  </w:r>
                  <w:r w:rsidR="00334679">
                    <w:t xml:space="preserve"> Pvt. Ltd. (</w:t>
                  </w:r>
                  <w:r w:rsidR="00A46E21">
                    <w:t>Senior Road</w:t>
                  </w:r>
                  <w:r w:rsidR="006B73A6">
                    <w:t xml:space="preserve"> </w:t>
                  </w:r>
                  <w:r>
                    <w:t>Designer</w:t>
                  </w:r>
                  <w:r w:rsidR="00B21C7C">
                    <w:t>).</w:t>
                  </w:r>
                </w:p>
                <w:p w:rsidR="002342A6" w:rsidRDefault="003F4BDC" w:rsidP="004C410E">
                  <w:pPr>
                    <w:pStyle w:val="Tabelltext"/>
                    <w:pBdr>
                      <w:between w:val="single" w:sz="4" w:space="1" w:color="auto"/>
                      <w:bar w:val="single" w:sz="4" w:color="auto"/>
                    </w:pBdr>
                  </w:pPr>
                  <w:r>
                    <w:t>Atlas Construction</w:t>
                  </w:r>
                  <w:r w:rsidR="002342A6">
                    <w:t xml:space="preserve"> Pvt. Ltd. (</w:t>
                  </w:r>
                  <w:r>
                    <w:t>Highway Design</w:t>
                  </w:r>
                  <w:r w:rsidR="002342A6">
                    <w:t xml:space="preserve"> Engineer).</w:t>
                  </w:r>
                </w:p>
                <w:p w:rsidR="003F0C4F" w:rsidRDefault="003F4BDC" w:rsidP="003F0C4F">
                  <w:pPr>
                    <w:pStyle w:val="Tabelltext"/>
                    <w:pBdr>
                      <w:between w:val="single" w:sz="4" w:space="1" w:color="auto"/>
                      <w:bar w:val="single" w:sz="4" w:color="auto"/>
                    </w:pBdr>
                  </w:pPr>
                  <w:r w:rsidRPr="003F4BDC">
                    <w:t>L. N. Malviy</w:t>
                  </w:r>
                  <w:r>
                    <w:t>a Infra Projects Pvt. Ltd</w:t>
                  </w:r>
                  <w:r w:rsidR="003F0C4F">
                    <w:t>. (</w:t>
                  </w:r>
                  <w:r>
                    <w:t>Highway Design Engineer</w:t>
                  </w:r>
                  <w:r w:rsidR="003F0C4F">
                    <w:t>).</w:t>
                  </w:r>
                </w:p>
                <w:p w:rsidR="00B21C7C" w:rsidRDefault="003F4BDC" w:rsidP="00D67C15">
                  <w:pPr>
                    <w:pStyle w:val="Tabelltext"/>
                    <w:pBdr>
                      <w:between w:val="single" w:sz="4" w:space="1" w:color="auto"/>
                      <w:bar w:val="single" w:sz="4" w:color="auto"/>
                    </w:pBdr>
                  </w:pPr>
                  <w:r>
                    <w:t>Voyants Solution Pvt. Ltd.</w:t>
                  </w:r>
                  <w:r w:rsidR="003F0C4F">
                    <w:t xml:space="preserve"> (</w:t>
                  </w:r>
                  <w:r>
                    <w:t>Assistant Manager</w:t>
                  </w:r>
                  <w:r w:rsidR="003F0C4F">
                    <w:t>-Highway).</w:t>
                  </w:r>
                </w:p>
              </w:tc>
              <w:tc>
                <w:tcPr>
                  <w:tcW w:w="6368" w:type="dxa"/>
                </w:tcPr>
                <w:p w:rsidR="00B21C7C" w:rsidRDefault="00B21C7C" w:rsidP="004C410E">
                  <w:pPr>
                    <w:pStyle w:val="Tabelltext"/>
                    <w:pBdr>
                      <w:between w:val="single" w:sz="4" w:space="1" w:color="auto"/>
                      <w:bar w:val="single" w:sz="4" w:color="auto"/>
                    </w:pBdr>
                  </w:pPr>
                </w:p>
              </w:tc>
            </w:tr>
          </w:tbl>
          <w:p w:rsidR="00B60B90" w:rsidRPr="00FE4CB4" w:rsidRDefault="00B60B90" w:rsidP="004C410E">
            <w:pPr>
              <w:pStyle w:val="Tabelltext"/>
            </w:pPr>
          </w:p>
        </w:tc>
      </w:tr>
      <w:tr w:rsidR="0063247D">
        <w:trPr>
          <w:trHeight w:hRule="exact" w:val="85"/>
        </w:trPr>
        <w:tc>
          <w:tcPr>
            <w:tcW w:w="2154" w:type="dxa"/>
            <w:tcBorders>
              <w:bottom w:val="single" w:sz="2" w:space="0" w:color="auto"/>
            </w:tcBorders>
          </w:tcPr>
          <w:p w:rsidR="0063247D" w:rsidRDefault="0063247D" w:rsidP="004C410E">
            <w:pPr>
              <w:pStyle w:val="zLedtext"/>
            </w:pPr>
          </w:p>
        </w:tc>
        <w:tc>
          <w:tcPr>
            <w:tcW w:w="2211" w:type="dxa"/>
            <w:tcBorders>
              <w:bottom w:val="single" w:sz="2" w:space="0" w:color="auto"/>
            </w:tcBorders>
            <w:tcMar>
              <w:left w:w="227" w:type="dxa"/>
            </w:tcMar>
          </w:tcPr>
          <w:p w:rsidR="0063247D" w:rsidRPr="00FE4CB4" w:rsidRDefault="0063247D" w:rsidP="004C410E">
            <w:pPr>
              <w:pStyle w:val="Tabelltext"/>
            </w:pPr>
          </w:p>
        </w:tc>
        <w:tc>
          <w:tcPr>
            <w:tcW w:w="1645" w:type="dxa"/>
            <w:tcBorders>
              <w:bottom w:val="single" w:sz="2" w:space="0" w:color="auto"/>
            </w:tcBorders>
            <w:tcMar>
              <w:left w:w="227" w:type="dxa"/>
            </w:tcMar>
          </w:tcPr>
          <w:p w:rsidR="0063247D" w:rsidRDefault="0063247D" w:rsidP="004C410E">
            <w:pPr>
              <w:pStyle w:val="zLedtext"/>
            </w:pPr>
          </w:p>
        </w:tc>
        <w:tc>
          <w:tcPr>
            <w:tcW w:w="2495" w:type="dxa"/>
            <w:tcBorders>
              <w:bottom w:val="single" w:sz="2" w:space="0" w:color="auto"/>
            </w:tcBorders>
            <w:tcMar>
              <w:left w:w="227" w:type="dxa"/>
            </w:tcMar>
          </w:tcPr>
          <w:p w:rsidR="0063247D" w:rsidRPr="00FE4CB4" w:rsidRDefault="0063247D" w:rsidP="004C410E">
            <w:pPr>
              <w:pStyle w:val="Tabelltext"/>
            </w:pPr>
          </w:p>
        </w:tc>
      </w:tr>
    </w:tbl>
    <w:p w:rsidR="00B60B90" w:rsidRDefault="00D0580C" w:rsidP="00B60B90">
      <w:pPr>
        <w:pStyle w:val="Heading1"/>
      </w:pPr>
      <w:bookmarkStart w:id="9" w:name="swLead_ExperienceRecord"/>
      <w:r>
        <w:t>Experience record</w:t>
      </w:r>
      <w:bookmarkEnd w:id="9"/>
    </w:p>
    <w:tbl>
      <w:tblPr>
        <w:tblW w:w="8505" w:type="dxa"/>
        <w:tblLayout w:type="fixed"/>
        <w:tblCellMar>
          <w:left w:w="0" w:type="dxa"/>
          <w:right w:w="0" w:type="dxa"/>
        </w:tblCellMar>
        <w:tblLook w:val="0000"/>
      </w:tblPr>
      <w:tblGrid>
        <w:gridCol w:w="2154"/>
        <w:gridCol w:w="2211"/>
        <w:gridCol w:w="1645"/>
        <w:gridCol w:w="2495"/>
      </w:tblGrid>
      <w:tr w:rsidR="00B60B90" w:rsidRPr="00FE4CB4">
        <w:trPr>
          <w:trHeight w:hRule="exact" w:val="85"/>
        </w:trPr>
        <w:tc>
          <w:tcPr>
            <w:tcW w:w="2154" w:type="dxa"/>
            <w:tcBorders>
              <w:top w:val="single" w:sz="2" w:space="0" w:color="auto"/>
            </w:tcBorders>
          </w:tcPr>
          <w:p w:rsidR="00B60B90" w:rsidRDefault="00B60B90" w:rsidP="004C410E">
            <w:pPr>
              <w:pStyle w:val="zLedtext"/>
            </w:pPr>
          </w:p>
        </w:tc>
        <w:tc>
          <w:tcPr>
            <w:tcW w:w="2211" w:type="dxa"/>
            <w:tcBorders>
              <w:top w:val="single" w:sz="2" w:space="0" w:color="auto"/>
              <w:left w:val="nil"/>
            </w:tcBorders>
            <w:tcMar>
              <w:left w:w="227" w:type="dxa"/>
            </w:tcMar>
          </w:tcPr>
          <w:p w:rsidR="00B60B90" w:rsidRPr="00FE4CB4" w:rsidRDefault="00B60B90" w:rsidP="004C410E">
            <w:pPr>
              <w:pStyle w:val="Tabelltext"/>
            </w:pPr>
          </w:p>
        </w:tc>
        <w:tc>
          <w:tcPr>
            <w:tcW w:w="1645" w:type="dxa"/>
            <w:tcBorders>
              <w:top w:val="single" w:sz="2" w:space="0" w:color="auto"/>
            </w:tcBorders>
            <w:tcMar>
              <w:left w:w="227" w:type="dxa"/>
            </w:tcMar>
          </w:tcPr>
          <w:p w:rsidR="00B60B90" w:rsidRDefault="00B60B90" w:rsidP="004C410E">
            <w:pPr>
              <w:pStyle w:val="zLedtext"/>
            </w:pPr>
          </w:p>
        </w:tc>
        <w:tc>
          <w:tcPr>
            <w:tcW w:w="2495" w:type="dxa"/>
            <w:tcBorders>
              <w:top w:val="single" w:sz="2" w:space="0" w:color="auto"/>
              <w:left w:val="nil"/>
            </w:tcBorders>
            <w:tcMar>
              <w:left w:w="227" w:type="dxa"/>
            </w:tcMar>
          </w:tcPr>
          <w:p w:rsidR="00B60B90" w:rsidRPr="00FE4CB4" w:rsidRDefault="00B60B90" w:rsidP="004C410E">
            <w:pPr>
              <w:pStyle w:val="Tabelltext"/>
            </w:pPr>
          </w:p>
        </w:tc>
      </w:tr>
      <w:tr w:rsidR="00B60B90" w:rsidRPr="00FE4CB4" w:rsidTr="009030D0">
        <w:trPr>
          <w:trHeight w:val="2484"/>
        </w:trPr>
        <w:tc>
          <w:tcPr>
            <w:tcW w:w="8505" w:type="dxa"/>
            <w:gridSpan w:val="4"/>
          </w:tcPr>
          <w:p w:rsidR="005F6CAB" w:rsidRDefault="005F6CAB"/>
          <w:tbl>
            <w:tblPr>
              <w:tblW w:w="212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tblPr>
            <w:tblGrid>
              <w:gridCol w:w="2155"/>
              <w:gridCol w:w="6368"/>
              <w:gridCol w:w="6368"/>
              <w:gridCol w:w="6368"/>
            </w:tblGrid>
            <w:tr w:rsidR="00795597" w:rsidTr="00795597">
              <w:tc>
                <w:tcPr>
                  <w:tcW w:w="2155" w:type="dxa"/>
                </w:tcPr>
                <w:p w:rsidR="00684754" w:rsidRDefault="00684754" w:rsidP="004345DE">
                  <w:pPr>
                    <w:pStyle w:val="Tabelltext"/>
                    <w:rPr>
                      <w:b/>
                    </w:rPr>
                  </w:pPr>
                  <w:r>
                    <w:rPr>
                      <w:b/>
                    </w:rPr>
                    <w:t>2021-</w:t>
                  </w:r>
                  <w:r w:rsidR="00A23B43">
                    <w:rPr>
                      <w:b/>
                    </w:rPr>
                    <w:t>2022</w:t>
                  </w:r>
                </w:p>
                <w:p w:rsidR="00684754" w:rsidRDefault="00684754" w:rsidP="004345DE">
                  <w:pPr>
                    <w:pStyle w:val="Tabelltext"/>
                    <w:rPr>
                      <w:b/>
                    </w:rPr>
                  </w:pPr>
                </w:p>
                <w:p w:rsidR="00795597" w:rsidRDefault="00725D3B" w:rsidP="004345DE">
                  <w:pPr>
                    <w:pStyle w:val="Tabelltext"/>
                    <w:rPr>
                      <w:b/>
                    </w:rPr>
                  </w:pPr>
                  <w:r>
                    <w:rPr>
                      <w:b/>
                    </w:rPr>
                    <w:t>202</w:t>
                  </w:r>
                  <w:r w:rsidR="00A23B43">
                    <w:rPr>
                      <w:b/>
                    </w:rPr>
                    <w:t>1-2022</w:t>
                  </w:r>
                </w:p>
                <w:p w:rsidR="00795597" w:rsidRDefault="00795597" w:rsidP="004345DE">
                  <w:pPr>
                    <w:pStyle w:val="Tabelltext"/>
                    <w:rPr>
                      <w:b/>
                    </w:rPr>
                  </w:pPr>
                </w:p>
                <w:p w:rsidR="00A20598" w:rsidRDefault="00A20598" w:rsidP="004345DE">
                  <w:pPr>
                    <w:pStyle w:val="Tabelltext"/>
                    <w:rPr>
                      <w:b/>
                    </w:rPr>
                  </w:pPr>
                  <w:r>
                    <w:rPr>
                      <w:b/>
                    </w:rPr>
                    <w:t>2020</w:t>
                  </w:r>
                </w:p>
                <w:p w:rsidR="00795597" w:rsidRDefault="00795597" w:rsidP="004345DE">
                  <w:pPr>
                    <w:pStyle w:val="Tabelltext"/>
                    <w:rPr>
                      <w:b/>
                    </w:rPr>
                  </w:pPr>
                </w:p>
                <w:p w:rsidR="00A20598" w:rsidRDefault="00A20598" w:rsidP="004345DE">
                  <w:pPr>
                    <w:pStyle w:val="Tabelltext"/>
                    <w:rPr>
                      <w:b/>
                    </w:rPr>
                  </w:pPr>
                  <w:r>
                    <w:rPr>
                      <w:b/>
                    </w:rPr>
                    <w:t>2019-2020</w:t>
                  </w:r>
                </w:p>
                <w:p w:rsidR="00A20598" w:rsidRDefault="00A20598" w:rsidP="004345DE">
                  <w:pPr>
                    <w:pStyle w:val="Tabelltext"/>
                    <w:rPr>
                      <w:b/>
                    </w:rPr>
                  </w:pPr>
                </w:p>
                <w:p w:rsidR="00A20598" w:rsidRDefault="00A20598" w:rsidP="004345DE">
                  <w:pPr>
                    <w:pStyle w:val="Tabelltext"/>
                    <w:rPr>
                      <w:b/>
                    </w:rPr>
                  </w:pPr>
                  <w:r>
                    <w:rPr>
                      <w:b/>
                    </w:rPr>
                    <w:t>2019-2020</w:t>
                  </w:r>
                </w:p>
                <w:p w:rsidR="00A20598" w:rsidRDefault="00A20598" w:rsidP="004345DE">
                  <w:pPr>
                    <w:pStyle w:val="Tabelltext"/>
                    <w:rPr>
                      <w:b/>
                    </w:rPr>
                  </w:pPr>
                </w:p>
                <w:p w:rsidR="00A20598" w:rsidRDefault="00A20598" w:rsidP="004345DE">
                  <w:pPr>
                    <w:pStyle w:val="Tabelltext"/>
                    <w:rPr>
                      <w:b/>
                    </w:rPr>
                  </w:pPr>
                  <w:r>
                    <w:rPr>
                      <w:b/>
                    </w:rPr>
                    <w:t>2019-2020</w:t>
                  </w:r>
                </w:p>
                <w:p w:rsidR="00A20598" w:rsidRDefault="00A20598" w:rsidP="004345DE">
                  <w:pPr>
                    <w:pStyle w:val="Tabelltext"/>
                    <w:rPr>
                      <w:b/>
                    </w:rPr>
                  </w:pPr>
                </w:p>
                <w:p w:rsidR="00071B92" w:rsidRDefault="00071B92" w:rsidP="004345DE">
                  <w:pPr>
                    <w:pStyle w:val="Tabelltext"/>
                    <w:rPr>
                      <w:b/>
                    </w:rPr>
                  </w:pPr>
                </w:p>
                <w:p w:rsidR="00A20598" w:rsidRDefault="00A20598" w:rsidP="004345DE">
                  <w:pPr>
                    <w:pStyle w:val="Tabelltext"/>
                    <w:rPr>
                      <w:b/>
                    </w:rPr>
                  </w:pPr>
                  <w:r>
                    <w:rPr>
                      <w:b/>
                    </w:rPr>
                    <w:t>2019-2020</w:t>
                  </w:r>
                </w:p>
                <w:p w:rsidR="00684754" w:rsidRDefault="00684754" w:rsidP="004345DE">
                  <w:pPr>
                    <w:pStyle w:val="Tabelltext"/>
                    <w:rPr>
                      <w:b/>
                    </w:rPr>
                  </w:pPr>
                </w:p>
                <w:p w:rsidR="00A20598" w:rsidRDefault="00A20598" w:rsidP="004345DE">
                  <w:pPr>
                    <w:pStyle w:val="Tabelltext"/>
                    <w:rPr>
                      <w:b/>
                    </w:rPr>
                  </w:pPr>
                  <w:r>
                    <w:rPr>
                      <w:b/>
                    </w:rPr>
                    <w:t>2019</w:t>
                  </w:r>
                </w:p>
                <w:p w:rsidR="00A20598" w:rsidRDefault="00A20598" w:rsidP="004345DE">
                  <w:pPr>
                    <w:pStyle w:val="Tabelltext"/>
                    <w:rPr>
                      <w:b/>
                    </w:rPr>
                  </w:pPr>
                </w:p>
                <w:p w:rsidR="00684754" w:rsidRDefault="00684754" w:rsidP="004345DE">
                  <w:pPr>
                    <w:pStyle w:val="Tabelltext"/>
                    <w:rPr>
                      <w:b/>
                    </w:rPr>
                  </w:pPr>
                </w:p>
                <w:p w:rsidR="00A20598" w:rsidRDefault="00FD1FE0" w:rsidP="004345DE">
                  <w:pPr>
                    <w:pStyle w:val="Tabelltext"/>
                    <w:rPr>
                      <w:b/>
                    </w:rPr>
                  </w:pPr>
                  <w:r>
                    <w:rPr>
                      <w:b/>
                    </w:rPr>
                    <w:t>2019</w:t>
                  </w:r>
                </w:p>
                <w:p w:rsidR="00A20598" w:rsidRDefault="00A20598" w:rsidP="004345DE">
                  <w:pPr>
                    <w:pStyle w:val="Tabelltext"/>
                    <w:rPr>
                      <w:b/>
                    </w:rPr>
                  </w:pPr>
                </w:p>
                <w:p w:rsidR="00A20598" w:rsidRDefault="00A20598" w:rsidP="004345DE">
                  <w:pPr>
                    <w:pStyle w:val="Tabelltext"/>
                    <w:rPr>
                      <w:b/>
                    </w:rPr>
                  </w:pPr>
                </w:p>
                <w:p w:rsidR="00795597" w:rsidRPr="00795597" w:rsidRDefault="00795597" w:rsidP="00795597">
                  <w:pPr>
                    <w:pStyle w:val="Tabelltext"/>
                    <w:pBdr>
                      <w:between w:val="single" w:sz="4" w:space="1" w:color="auto"/>
                      <w:bar w:val="single" w:sz="4" w:color="auto"/>
                    </w:pBdr>
                    <w:rPr>
                      <w:b/>
                    </w:rPr>
                  </w:pPr>
                  <w:r w:rsidRPr="00795597">
                    <w:rPr>
                      <w:b/>
                    </w:rPr>
                    <w:t>Nov 2018 to Apr 2019</w:t>
                  </w:r>
                </w:p>
                <w:p w:rsidR="00795597" w:rsidRPr="005F6CAB" w:rsidRDefault="00795597" w:rsidP="004345DE">
                  <w:pPr>
                    <w:pStyle w:val="Tabelltext"/>
                    <w:rPr>
                      <w:b/>
                    </w:rPr>
                  </w:pPr>
                </w:p>
                <w:p w:rsidR="00795597" w:rsidRDefault="00795597" w:rsidP="00097F61">
                  <w:pPr>
                    <w:pStyle w:val="Tabelltext"/>
                  </w:pPr>
                </w:p>
                <w:p w:rsidR="009C315B" w:rsidRDefault="009C315B" w:rsidP="00097F61">
                  <w:pPr>
                    <w:pStyle w:val="Tabelltext"/>
                  </w:pPr>
                </w:p>
                <w:p w:rsidR="00795597" w:rsidRPr="00795597" w:rsidRDefault="00795597" w:rsidP="00097F61">
                  <w:pPr>
                    <w:pStyle w:val="Tabelltext"/>
                    <w:rPr>
                      <w:b/>
                    </w:rPr>
                  </w:pPr>
                  <w:r w:rsidRPr="00795597">
                    <w:rPr>
                      <w:b/>
                    </w:rPr>
                    <w:t>Mar 2018 to Nov 2018</w:t>
                  </w:r>
                </w:p>
                <w:p w:rsidR="00795597" w:rsidRDefault="00795597" w:rsidP="00097F61">
                  <w:pPr>
                    <w:pStyle w:val="Tabelltext"/>
                  </w:pPr>
                </w:p>
                <w:p w:rsidR="00795597" w:rsidRDefault="00795597" w:rsidP="00097F61">
                  <w:pPr>
                    <w:pStyle w:val="Tabelltext"/>
                  </w:pPr>
                </w:p>
                <w:p w:rsidR="00795597" w:rsidRDefault="00795597" w:rsidP="00097F61">
                  <w:pPr>
                    <w:pStyle w:val="Tabelltext"/>
                  </w:pPr>
                </w:p>
                <w:p w:rsidR="00795597" w:rsidRDefault="00795597" w:rsidP="00097F61">
                  <w:pPr>
                    <w:pStyle w:val="Tabelltext"/>
                  </w:pPr>
                </w:p>
                <w:p w:rsidR="00795597" w:rsidRDefault="00795597" w:rsidP="00097F61">
                  <w:pPr>
                    <w:pStyle w:val="Tabelltext"/>
                  </w:pPr>
                </w:p>
                <w:p w:rsidR="00795597" w:rsidRDefault="00795597" w:rsidP="00097F61">
                  <w:pPr>
                    <w:pStyle w:val="Tabelltext"/>
                  </w:pPr>
                </w:p>
                <w:p w:rsidR="00795597" w:rsidRDefault="00795597" w:rsidP="00097F61">
                  <w:pPr>
                    <w:pStyle w:val="Tabelltext"/>
                  </w:pPr>
                </w:p>
                <w:p w:rsidR="00795597" w:rsidRDefault="00795597" w:rsidP="00097F61">
                  <w:pPr>
                    <w:pStyle w:val="Tabelltext"/>
                  </w:pPr>
                </w:p>
                <w:p w:rsidR="00795597" w:rsidRDefault="00795597" w:rsidP="00097F61">
                  <w:pPr>
                    <w:pStyle w:val="Tabelltext"/>
                  </w:pPr>
                </w:p>
                <w:p w:rsidR="00795597" w:rsidRDefault="00795597" w:rsidP="00097F61">
                  <w:pPr>
                    <w:pStyle w:val="Tabelltext"/>
                  </w:pPr>
                </w:p>
                <w:p w:rsidR="00795597" w:rsidRDefault="00795597" w:rsidP="00097F61">
                  <w:pPr>
                    <w:pStyle w:val="Tabelltext"/>
                  </w:pPr>
                </w:p>
                <w:p w:rsidR="00795597" w:rsidRDefault="00795597" w:rsidP="0056322A">
                  <w:pPr>
                    <w:pStyle w:val="Tabelltext"/>
                    <w:rPr>
                      <w:b/>
                    </w:rPr>
                  </w:pPr>
                </w:p>
                <w:p w:rsidR="00795597" w:rsidRPr="007908B3" w:rsidRDefault="00276F4C" w:rsidP="00276F4C">
                  <w:pPr>
                    <w:pStyle w:val="Tabelltext"/>
                    <w:rPr>
                      <w:b/>
                    </w:rPr>
                  </w:pPr>
                  <w:r w:rsidRPr="00276F4C">
                    <w:rPr>
                      <w:b/>
                    </w:rPr>
                    <w:t>Apr 2010 to Mar 2018</w:t>
                  </w:r>
                </w:p>
                <w:p w:rsidR="00795597" w:rsidRDefault="00795597" w:rsidP="00097F61">
                  <w:pPr>
                    <w:pStyle w:val="Tabelltext"/>
                  </w:pPr>
                </w:p>
                <w:p w:rsidR="00795597" w:rsidRDefault="00795597" w:rsidP="00D060AD">
                  <w:pPr>
                    <w:pStyle w:val="Tabelltext"/>
                  </w:pPr>
                </w:p>
                <w:p w:rsidR="00795597" w:rsidRDefault="00795597" w:rsidP="00D060AD">
                  <w:pPr>
                    <w:pStyle w:val="Tabelltext"/>
                  </w:pPr>
                </w:p>
                <w:p w:rsidR="00795597" w:rsidRDefault="00795597" w:rsidP="00D060AD">
                  <w:pPr>
                    <w:pStyle w:val="Tabelltext"/>
                  </w:pPr>
                </w:p>
                <w:p w:rsidR="00795597" w:rsidRDefault="00795597" w:rsidP="00D060AD">
                  <w:pPr>
                    <w:pStyle w:val="Tabelltext"/>
                  </w:pPr>
                </w:p>
                <w:p w:rsidR="00795597" w:rsidRDefault="00795597" w:rsidP="00D060AD">
                  <w:pPr>
                    <w:pStyle w:val="Tabelltext"/>
                  </w:pPr>
                </w:p>
                <w:p w:rsidR="00795597" w:rsidRDefault="00795597" w:rsidP="00097F61">
                  <w:pPr>
                    <w:pStyle w:val="Tabelltext"/>
                  </w:pPr>
                </w:p>
                <w:p w:rsidR="00795597" w:rsidRDefault="00795597" w:rsidP="00097F61">
                  <w:pPr>
                    <w:pStyle w:val="Tabelltext"/>
                  </w:pPr>
                </w:p>
                <w:p w:rsidR="00795597" w:rsidRDefault="00795597" w:rsidP="00097F61">
                  <w:pPr>
                    <w:pStyle w:val="Tabelltext"/>
                  </w:pPr>
                </w:p>
                <w:p w:rsidR="00795597" w:rsidRDefault="00795597" w:rsidP="00097F61">
                  <w:pPr>
                    <w:pStyle w:val="Tabelltext"/>
                  </w:pPr>
                </w:p>
                <w:p w:rsidR="00795597" w:rsidRDefault="00795597" w:rsidP="00097F61">
                  <w:pPr>
                    <w:pStyle w:val="Tabelltext"/>
                  </w:pPr>
                </w:p>
                <w:p w:rsidR="00795597" w:rsidRDefault="00795597" w:rsidP="00097F61">
                  <w:pPr>
                    <w:pStyle w:val="Tabelltext"/>
                  </w:pPr>
                </w:p>
                <w:p w:rsidR="00795597" w:rsidRDefault="00795597" w:rsidP="00097F61">
                  <w:pPr>
                    <w:pStyle w:val="Tabelltext"/>
                  </w:pPr>
                </w:p>
                <w:p w:rsidR="00795597" w:rsidRDefault="00795597" w:rsidP="00097F61">
                  <w:pPr>
                    <w:pStyle w:val="Tabelltext"/>
                  </w:pPr>
                </w:p>
                <w:p w:rsidR="00795597" w:rsidRDefault="00795597" w:rsidP="00097F61">
                  <w:pPr>
                    <w:pStyle w:val="Tabelltext"/>
                  </w:pPr>
                </w:p>
                <w:p w:rsidR="00795597" w:rsidRDefault="00795597" w:rsidP="00097F61">
                  <w:pPr>
                    <w:pStyle w:val="Tabelltext"/>
                  </w:pPr>
                </w:p>
                <w:p w:rsidR="00795597" w:rsidRDefault="00795597" w:rsidP="00097F61">
                  <w:pPr>
                    <w:pStyle w:val="Tabelltext"/>
                  </w:pPr>
                </w:p>
                <w:p w:rsidR="00795597" w:rsidRDefault="00795597" w:rsidP="00F61E09">
                  <w:pPr>
                    <w:pStyle w:val="Tabelltext"/>
                  </w:pPr>
                </w:p>
                <w:p w:rsidR="00795597" w:rsidRDefault="00795597" w:rsidP="00D060AD">
                  <w:pPr>
                    <w:pStyle w:val="Tabelltext"/>
                  </w:pPr>
                </w:p>
                <w:p w:rsidR="00795597" w:rsidRDefault="00795597" w:rsidP="008D395D">
                  <w:pPr>
                    <w:pStyle w:val="Tabelltext"/>
                  </w:pPr>
                </w:p>
                <w:p w:rsidR="00795597" w:rsidRDefault="00795597" w:rsidP="008D395D">
                  <w:pPr>
                    <w:pStyle w:val="Tabelltext"/>
                  </w:pPr>
                </w:p>
                <w:p w:rsidR="00795597" w:rsidRDefault="00795597" w:rsidP="008D395D">
                  <w:pPr>
                    <w:pStyle w:val="Tabelltext"/>
                  </w:pPr>
                </w:p>
                <w:p w:rsidR="00795597" w:rsidRDefault="00795597" w:rsidP="005D7ACD">
                  <w:pPr>
                    <w:pStyle w:val="Tabelltext"/>
                  </w:pPr>
                </w:p>
                <w:p w:rsidR="00795597" w:rsidRDefault="00795597" w:rsidP="005D7ACD">
                  <w:pPr>
                    <w:pStyle w:val="Tabelltext"/>
                  </w:pPr>
                </w:p>
                <w:p w:rsidR="00795597" w:rsidRDefault="00795597" w:rsidP="00D94255">
                  <w:pPr>
                    <w:pStyle w:val="Tabelltext"/>
                  </w:pPr>
                </w:p>
              </w:tc>
              <w:tc>
                <w:tcPr>
                  <w:tcW w:w="6368" w:type="dxa"/>
                  <w:tcMar>
                    <w:left w:w="227" w:type="dxa"/>
                  </w:tcMar>
                </w:tcPr>
                <w:p w:rsidR="00684754" w:rsidRDefault="00684754" w:rsidP="00684754">
                  <w:r w:rsidRPr="00684754">
                    <w:lastRenderedPageBreak/>
                    <w:t xml:space="preserve">Nyköping Travel </w:t>
                  </w:r>
                  <w:r w:rsidR="00071B92" w:rsidRPr="00684754">
                    <w:t>Centre</w:t>
                  </w:r>
                  <w:r>
                    <w:t xml:space="preserve">, </w:t>
                  </w:r>
                  <w:r w:rsidRPr="00210B91">
                    <w:t>Responsible for road design in the project including 3D design, Quality assurance</w:t>
                  </w:r>
                  <w:r>
                    <w:t>, Quantity stakeout.</w:t>
                  </w:r>
                </w:p>
                <w:p w:rsidR="00071B92" w:rsidRDefault="00071B92" w:rsidP="00684754"/>
                <w:p w:rsidR="00684754" w:rsidRDefault="00071B92" w:rsidP="00071B92">
                  <w:pPr>
                    <w:rPr>
                      <w:lang w:val="en-US"/>
                    </w:rPr>
                  </w:pPr>
                  <w:r w:rsidRPr="006D1479">
                    <w:rPr>
                      <w:lang w:val="en-US"/>
                    </w:rPr>
                    <w:t>Lu</w:t>
                  </w:r>
                  <w:r>
                    <w:rPr>
                      <w:lang w:val="en-US"/>
                    </w:rPr>
                    <w:t>thagsstrand, Responsible for GC vag design including</w:t>
                  </w:r>
                  <w:r w:rsidR="009C315B">
                    <w:rPr>
                      <w:lang w:val="en-US"/>
                    </w:rPr>
                    <w:t xml:space="preserve"> </w:t>
                  </w:r>
                  <w:r>
                    <w:rPr>
                      <w:lang w:val="en-US"/>
                    </w:rPr>
                    <w:t>3D design,</w:t>
                  </w:r>
                  <w:r w:rsidR="00E252E0">
                    <w:rPr>
                      <w:lang w:val="en-US"/>
                    </w:rPr>
                    <w:t xml:space="preserve"> Quality assurance, </w:t>
                  </w:r>
                  <w:r w:rsidR="009C315B">
                    <w:rPr>
                      <w:lang w:val="en-US"/>
                    </w:rPr>
                    <w:t>Quantities.</w:t>
                  </w:r>
                </w:p>
                <w:p w:rsidR="00725D3B" w:rsidRDefault="00725D3B" w:rsidP="00A20598">
                  <w:pPr>
                    <w:pStyle w:val="Tabelltext"/>
                    <w:keepNext/>
                    <w:tabs>
                      <w:tab w:val="clear" w:pos="567"/>
                    </w:tabs>
                    <w:jc w:val="both"/>
                  </w:pPr>
                  <w:r>
                    <w:t>Road 600, new cycle path along existing road, road plan</w:t>
                  </w:r>
                </w:p>
                <w:p w:rsidR="00071B92" w:rsidRDefault="00071B92" w:rsidP="00A20598">
                  <w:pPr>
                    <w:pStyle w:val="Tabelltext"/>
                    <w:keepNext/>
                    <w:tabs>
                      <w:tab w:val="clear" w:pos="567"/>
                    </w:tabs>
                    <w:jc w:val="both"/>
                  </w:pPr>
                </w:p>
                <w:p w:rsidR="00A20598" w:rsidRDefault="00A20598" w:rsidP="00A20598">
                  <w:pPr>
                    <w:pStyle w:val="Tabelltext"/>
                    <w:keepNext/>
                    <w:tabs>
                      <w:tab w:val="clear" w:pos="567"/>
                    </w:tabs>
                    <w:jc w:val="both"/>
                  </w:pPr>
                  <w:r>
                    <w:t>Road gate E4 Helenelund, rebuilding of existing road</w:t>
                  </w:r>
                  <w:r w:rsidR="00071B92">
                    <w:t xml:space="preserve"> bypass</w:t>
                  </w:r>
                  <w:r>
                    <w:t xml:space="preserve">, </w:t>
                  </w:r>
                  <w:r w:rsidR="00071B92">
                    <w:t>Road</w:t>
                  </w:r>
                  <w:r>
                    <w:t xml:space="preserve"> projector</w:t>
                  </w:r>
                  <w:r w:rsidR="00071B92">
                    <w:t>.</w:t>
                  </w:r>
                </w:p>
                <w:p w:rsidR="00795597" w:rsidRDefault="00A20598" w:rsidP="00A20598">
                  <w:pPr>
                    <w:pStyle w:val="Tabelltext"/>
                    <w:keepNext/>
                    <w:tabs>
                      <w:tab w:val="clear" w:pos="567"/>
                    </w:tabs>
                    <w:jc w:val="both"/>
                  </w:pPr>
                  <w:r>
                    <w:t xml:space="preserve">Kraftleden, rebuilding of existing road, </w:t>
                  </w:r>
                  <w:r w:rsidR="009C315B">
                    <w:t xml:space="preserve">Road </w:t>
                  </w:r>
                  <w:r>
                    <w:t>Projector</w:t>
                  </w:r>
                  <w:r w:rsidR="009C315B">
                    <w:t>.</w:t>
                  </w:r>
                </w:p>
                <w:p w:rsidR="00071B92" w:rsidRDefault="00071B92" w:rsidP="00A20598">
                  <w:pPr>
                    <w:pStyle w:val="Tabelltext"/>
                    <w:keepNext/>
                    <w:tabs>
                      <w:tab w:val="clear" w:pos="567"/>
                    </w:tabs>
                    <w:jc w:val="both"/>
                  </w:pPr>
                </w:p>
                <w:p w:rsidR="00A20598" w:rsidRDefault="00A20598" w:rsidP="00A20598">
                  <w:pPr>
                    <w:pStyle w:val="Tabelltext"/>
                    <w:keepNext/>
                    <w:tabs>
                      <w:tab w:val="clear" w:pos="567"/>
                    </w:tabs>
                    <w:jc w:val="both"/>
                  </w:pPr>
                  <w:r>
                    <w:t>Björnängsvägen, rebuilding of existing road, road plan</w:t>
                  </w:r>
                  <w:r w:rsidR="009C315B">
                    <w:t xml:space="preserve"> </w:t>
                  </w:r>
                  <w:r>
                    <w:t>Projector</w:t>
                  </w:r>
                </w:p>
                <w:p w:rsidR="00684754" w:rsidRDefault="00A20598" w:rsidP="00A20598">
                  <w:pPr>
                    <w:pStyle w:val="Tabelltext"/>
                    <w:keepNext/>
                    <w:tabs>
                      <w:tab w:val="clear" w:pos="567"/>
                    </w:tabs>
                    <w:jc w:val="both"/>
                  </w:pPr>
                  <w:r>
                    <w:t>Lillsidan Enköping, ground design for ICA store and parking</w:t>
                  </w:r>
                  <w:r w:rsidR="00071B92">
                    <w:t xml:space="preserve"> area.</w:t>
                  </w:r>
                </w:p>
                <w:p w:rsidR="00071B92" w:rsidRDefault="00071B92" w:rsidP="00A20598">
                  <w:pPr>
                    <w:pStyle w:val="Tabelltext"/>
                    <w:keepNext/>
                    <w:tabs>
                      <w:tab w:val="clear" w:pos="567"/>
                    </w:tabs>
                    <w:jc w:val="both"/>
                  </w:pPr>
                </w:p>
                <w:p w:rsidR="001A4671" w:rsidRPr="00FC4726" w:rsidRDefault="00FD1FE0" w:rsidP="00FD1FE0">
                  <w:pPr>
                    <w:pStyle w:val="Tabelltext"/>
                    <w:rPr>
                      <w:lang w:val="en-IN"/>
                    </w:rPr>
                  </w:pPr>
                  <w:r w:rsidRPr="00FC4726">
                    <w:rPr>
                      <w:lang w:val="en-IN"/>
                    </w:rPr>
                    <w:t xml:space="preserve">Lillsjöslingan, rebuilding of existing road, </w:t>
                  </w:r>
                  <w:r w:rsidR="009C315B">
                    <w:rPr>
                      <w:lang w:val="en-IN"/>
                    </w:rPr>
                    <w:t xml:space="preserve">Road </w:t>
                  </w:r>
                  <w:r w:rsidRPr="00FC4726">
                    <w:rPr>
                      <w:lang w:val="en-IN"/>
                    </w:rPr>
                    <w:t>Projector</w:t>
                  </w:r>
                </w:p>
                <w:p w:rsidR="009C315B" w:rsidRDefault="009C315B" w:rsidP="00FD1FE0">
                  <w:pPr>
                    <w:pStyle w:val="Tabelltext"/>
                    <w:rPr>
                      <w:lang w:val="en-IN"/>
                    </w:rPr>
                  </w:pPr>
                </w:p>
                <w:p w:rsidR="001A4671" w:rsidRDefault="00FD1FE0" w:rsidP="00FD1FE0">
                  <w:pPr>
                    <w:pStyle w:val="Tabelltext"/>
                    <w:rPr>
                      <w:lang w:val="en-IN"/>
                    </w:rPr>
                  </w:pPr>
                  <w:r w:rsidRPr="00FC4726">
                    <w:rPr>
                      <w:lang w:val="en-IN"/>
                    </w:rPr>
                    <w:t xml:space="preserve">Dalstigen and Skeppsvägen, cycle paths, </w:t>
                  </w:r>
                  <w:r w:rsidR="009C315B">
                    <w:rPr>
                      <w:lang w:val="en-IN"/>
                    </w:rPr>
                    <w:t xml:space="preserve">3D modelling </w:t>
                  </w:r>
                  <w:r w:rsidRPr="00FC4726">
                    <w:rPr>
                      <w:lang w:val="en-IN"/>
                    </w:rPr>
                    <w:t>Road projector</w:t>
                  </w:r>
                </w:p>
                <w:p w:rsidR="001A4671" w:rsidRDefault="001A4671" w:rsidP="00FD1FE0">
                  <w:pPr>
                    <w:pStyle w:val="Tabelltext"/>
                  </w:pPr>
                </w:p>
                <w:p w:rsidR="00A20598" w:rsidRDefault="00FD1FE0" w:rsidP="00FD1FE0">
                  <w:pPr>
                    <w:pStyle w:val="Tabelltext"/>
                  </w:pPr>
                  <w:r>
                    <w:t xml:space="preserve">Kallhäll, </w:t>
                  </w:r>
                  <w:r w:rsidR="00071B92">
                    <w:t xml:space="preserve">Store </w:t>
                  </w:r>
                  <w:r>
                    <w:t>development area, investigation projector</w:t>
                  </w:r>
                </w:p>
                <w:p w:rsidR="00A20598" w:rsidRDefault="00A20598" w:rsidP="00A20598">
                  <w:pPr>
                    <w:pStyle w:val="Tabelltext"/>
                  </w:pPr>
                </w:p>
                <w:p w:rsidR="00684754" w:rsidRDefault="00684754" w:rsidP="00A20598">
                  <w:pPr>
                    <w:pStyle w:val="Tabelltext"/>
                  </w:pPr>
                </w:p>
                <w:p w:rsidR="00795597" w:rsidRDefault="00795597" w:rsidP="009C315B">
                  <w:pPr>
                    <w:pStyle w:val="Tabelltext"/>
                    <w:keepNext/>
                    <w:tabs>
                      <w:tab w:val="clear" w:pos="567"/>
                    </w:tabs>
                    <w:jc w:val="both"/>
                  </w:pPr>
                  <w:r>
                    <w:t xml:space="preserve">Up gradation of MDR No. 58W </w:t>
                  </w:r>
                  <w:r w:rsidR="00E42B6C">
                    <w:t xml:space="preserve">intermediate lane to Two Lane with paved shoulder </w:t>
                  </w:r>
                  <w:r>
                    <w:t>Bulandshashar – Anoopshahar (Section from km.</w:t>
                  </w:r>
                  <w:r w:rsidR="00E42B6C">
                    <w:t xml:space="preserve">19.900 to Km 56.020). (Total </w:t>
                  </w:r>
                  <w:r>
                    <w:t>Length</w:t>
                  </w:r>
                  <w:r w:rsidR="00E42B6C">
                    <w:t>:</w:t>
                  </w:r>
                  <w:r>
                    <w:t xml:space="preserve"> 36.120</w:t>
                  </w:r>
                  <w:r w:rsidR="00D6126B">
                    <w:t xml:space="preserve"> km.</w:t>
                  </w:r>
                  <w:r w:rsidR="00E42B6C">
                    <w:t>)</w:t>
                  </w:r>
                </w:p>
                <w:p w:rsidR="00795597" w:rsidRDefault="00795597" w:rsidP="00A20598">
                  <w:pPr>
                    <w:pStyle w:val="Tabelltext"/>
                    <w:keepNext/>
                    <w:tabs>
                      <w:tab w:val="clear" w:pos="567"/>
                    </w:tabs>
                    <w:jc w:val="both"/>
                  </w:pPr>
                </w:p>
                <w:p w:rsidR="009C315B" w:rsidRDefault="009C315B" w:rsidP="00A20598">
                  <w:pPr>
                    <w:pStyle w:val="Tabelltext"/>
                    <w:keepNext/>
                    <w:tabs>
                      <w:tab w:val="clear" w:pos="567"/>
                    </w:tabs>
                    <w:jc w:val="both"/>
                  </w:pPr>
                </w:p>
                <w:p w:rsidR="00276F4C" w:rsidRDefault="00795597" w:rsidP="009C315B">
                  <w:pPr>
                    <w:pStyle w:val="Tabelltext"/>
                    <w:keepNext/>
                    <w:tabs>
                      <w:tab w:val="clear" w:pos="567"/>
                    </w:tabs>
                  </w:pPr>
                  <w:r>
                    <w:t>Technical Consultant for prepa</w:t>
                  </w:r>
                  <w:r w:rsidR="00D6126B">
                    <w:t>ration of Feasibility study</w:t>
                  </w:r>
                  <w:r>
                    <w:t>, Detailed Project Report (DPR) and providing Pre-Construction Services for improvement of existing road from</w:t>
                  </w:r>
                  <w:r w:rsidR="00D6126B">
                    <w:t xml:space="preserve">Km28.300 </w:t>
                  </w:r>
                  <w:r>
                    <w:t>Akhnoor to Km 108.54 Tain Bridge under 13 TF and from Km 108.54 toKm 2</w:t>
                  </w:r>
                  <w:r w:rsidR="00D6126B">
                    <w:t>36.78 Poonch</w:t>
                  </w:r>
                  <w:r>
                    <w:t xml:space="preserve"> under 31 TF on NH-144A for 4-lane/2-lane with Paved Shoulder</w:t>
                  </w:r>
                  <w:r w:rsidR="006B73A6">
                    <w:t xml:space="preserve"> </w:t>
                  </w:r>
                  <w:r>
                    <w:t>from</w:t>
                  </w:r>
                  <w:r w:rsidR="006B73A6">
                    <w:t xml:space="preserve"> </w:t>
                  </w:r>
                  <w:r>
                    <w:t>existing double lane specification in the State of J&amp;</w:t>
                  </w:r>
                  <w:r w:rsidR="00276F4C">
                    <w:t>K.(</w:t>
                  </w:r>
                  <w:r>
                    <w:t>Total Length: 208</w:t>
                  </w:r>
                  <w:r w:rsidR="00276F4C">
                    <w:t xml:space="preserve"> Km.)</w:t>
                  </w:r>
                </w:p>
                <w:p w:rsidR="00795597" w:rsidRPr="001E2BF2" w:rsidRDefault="00276F4C" w:rsidP="009C315B">
                  <w:pPr>
                    <w:pStyle w:val="Tabelltext"/>
                    <w:keepNext/>
                    <w:tabs>
                      <w:tab w:val="clear" w:pos="567"/>
                    </w:tabs>
                    <w:rPr>
                      <w:rFonts w:cs="Arial"/>
                    </w:rPr>
                  </w:pPr>
                  <w:r>
                    <w:t>Consultancy services for preparation of Detailed Project Report (DPR) fo</w:t>
                  </w:r>
                  <w:r w:rsidR="008E0926">
                    <w:t>r improvement of road Srinagar-Baramulla-</w:t>
                  </w:r>
                  <w:r>
                    <w:t>Uri (NH-1) from km 14.200 to km 47.200 to NH four lane specifications, from km 47.200 to km 57.800 to NH four lane specifications (Baramulla bypass) and from km 57.800 to km 101.00 to NH double lane specification with paved shoulder in the AoR of 53 RCC under</w:t>
                  </w:r>
                  <w:r w:rsidR="001E2BF2">
                    <w:t xml:space="preserve"> 760 BRTF (p) Beacon in J &amp;</w:t>
                  </w:r>
                  <w:r>
                    <w:t xml:space="preserve">K state.(Total Length: 86.800 </w:t>
                  </w:r>
                  <w:r w:rsidR="00125356">
                    <w:t>K</w:t>
                  </w:r>
                  <w:r>
                    <w:t>m</w:t>
                  </w:r>
                  <w:r w:rsidR="001E2BF2">
                    <w:t>)</w:t>
                  </w:r>
                </w:p>
                <w:p w:rsidR="00795597" w:rsidRPr="006C2013" w:rsidRDefault="00795597" w:rsidP="00A20598">
                  <w:pPr>
                    <w:pStyle w:val="Tabelltext"/>
                    <w:tabs>
                      <w:tab w:val="clear" w:pos="567"/>
                    </w:tabs>
                    <w:rPr>
                      <w:rFonts w:cs="Arial"/>
                    </w:rPr>
                  </w:pPr>
                </w:p>
                <w:p w:rsidR="001E2BF2" w:rsidRDefault="001E2BF2" w:rsidP="009C315B">
                  <w:pPr>
                    <w:pStyle w:val="Tabelltext"/>
                    <w:tabs>
                      <w:tab w:val="clear" w:pos="567"/>
                    </w:tabs>
                  </w:pPr>
                  <w:r>
                    <w:t xml:space="preserve">Consultancy Services for Feasibility Study. Preparation of Detail Project Report in respect of up gradation to two lane with paved shoulder NH configuration of corridors under Bharatmala project NH connectivity BRT places of the country and ADB funded project in </w:t>
                  </w:r>
                  <w:r w:rsidR="00125356">
                    <w:t>the state of Uttrakhand. (Total Length: 642 Km.)</w:t>
                  </w:r>
                </w:p>
                <w:p w:rsidR="001E2BF2" w:rsidRDefault="001E2BF2" w:rsidP="009C315B">
                  <w:pPr>
                    <w:pStyle w:val="Tabelltext"/>
                    <w:tabs>
                      <w:tab w:val="clear" w:pos="567"/>
                    </w:tabs>
                  </w:pPr>
                  <w:r>
                    <w:t xml:space="preserve">Consultancy Services for feasibility study and preparation of Detail Project Report 2/4 lane with paved shoulder for the work of up gradation of 2-lane with paved shoulder of coastal highway (MSH-4) from Revas Bundar-Alibag-Murud-Shrivardhan to </w:t>
                  </w:r>
                  <w:r w:rsidR="00125356">
                    <w:t>Bagmandal (</w:t>
                  </w:r>
                  <w:r>
                    <w:t>Bankot) in Raigad district in state of Maharashtra.</w:t>
                  </w:r>
                  <w:r w:rsidR="00125356">
                    <w:t xml:space="preserve"> (Total Length: 150 Km.)</w:t>
                  </w:r>
                </w:p>
                <w:p w:rsidR="00125356" w:rsidRDefault="00125356" w:rsidP="009C315B">
                  <w:pPr>
                    <w:pStyle w:val="Tabelltext"/>
                    <w:tabs>
                      <w:tab w:val="clear" w:pos="567"/>
                    </w:tabs>
                  </w:pPr>
                  <w:r>
                    <w:t>Consultancy Services for feasibility study and preparation of Detail Project Report 2/4 lane with paved shoulder for the work of up gradation of 2-lane with paved shoulder of coastal highway (MSH-4) from Bankot to Dapoli, Guharar, Jaigad in Ratnagiri District in state of Maharashtra. (Total Length: 131 Km.)</w:t>
                  </w:r>
                </w:p>
                <w:p w:rsidR="004D6B12" w:rsidRDefault="004D6B12" w:rsidP="009C315B">
                  <w:pPr>
                    <w:pStyle w:val="Tabelltext"/>
                    <w:tabs>
                      <w:tab w:val="clear" w:pos="567"/>
                    </w:tabs>
                  </w:pPr>
                </w:p>
                <w:p w:rsidR="00125356" w:rsidRDefault="00125356" w:rsidP="009C315B">
                  <w:pPr>
                    <w:pStyle w:val="Tabelltext"/>
                    <w:tabs>
                      <w:tab w:val="clear" w:pos="567"/>
                    </w:tabs>
                  </w:pPr>
                  <w:r>
                    <w:t>Consultancy Services for Preparation of Feasibility Report for Two Laning with Paved Shoulders of Nagaur-Bikaner from Km 161 to Km 278 Section of NH-89 in the State of Rajasthan. (Total Length: 117 Km.)</w:t>
                  </w:r>
                </w:p>
                <w:p w:rsidR="00125356" w:rsidRDefault="00125356" w:rsidP="009C315B">
                  <w:pPr>
                    <w:pStyle w:val="Tabelltext"/>
                    <w:tabs>
                      <w:tab w:val="clear" w:pos="567"/>
                    </w:tabs>
                  </w:pPr>
                  <w:r>
                    <w:t>Consultancy Services for Preparation of Feasibility Report for Four Laning with Paved Shoulders Kiratpur - Bilaspur from km 73.200 to km 137.300 Section of NH</w:t>
                  </w:r>
                  <w:r w:rsidRPr="00125356">
                    <w:rPr>
                      <w:rFonts w:ascii="Cambria Math" w:hAnsi="Cambria Math" w:cs="Cambria Math"/>
                    </w:rPr>
                    <w:t>‐</w:t>
                  </w:r>
                  <w:r>
                    <w:t>21, in state of Himachal Pradesh.</w:t>
                  </w:r>
                  <w:r w:rsidR="00D94255">
                    <w:t xml:space="preserve"> (Total Length: 64.100 Km.)</w:t>
                  </w:r>
                </w:p>
                <w:p w:rsidR="00D94255" w:rsidRDefault="00D94255" w:rsidP="009C315B">
                  <w:pPr>
                    <w:pStyle w:val="Tabelltext"/>
                    <w:tabs>
                      <w:tab w:val="clear" w:pos="567"/>
                    </w:tabs>
                  </w:pPr>
                  <w:r>
                    <w:t>Consultancy Services for Preparation of Feasibility Report for Two Laning with Paved Shoulders from km 442.000 to 591.000 of NH 222 Section Pathri to Nanded in the State of Maharashtra. (Total Length: 149 Km.)</w:t>
                  </w:r>
                </w:p>
                <w:p w:rsidR="00D94255" w:rsidRDefault="00D94255" w:rsidP="009C315B">
                  <w:pPr>
                    <w:pStyle w:val="Tabelltext"/>
                    <w:tabs>
                      <w:tab w:val="clear" w:pos="567"/>
                    </w:tabs>
                  </w:pPr>
                  <w:r>
                    <w:t>Consultancy Services for Determine the Suitability and Feasibility Report and to Implement Agreed Transactions between UPSHA and the Concessionaire for the Delhi – Saharanpur – Yamunotri Road SH-57 in the State of Uttar Pradesh. (Total Length: 206.089 Km.)</w:t>
                  </w:r>
                </w:p>
                <w:p w:rsidR="00D94255" w:rsidRDefault="00D94255" w:rsidP="009C315B">
                  <w:pPr>
                    <w:pStyle w:val="Tabelltext"/>
                    <w:tabs>
                      <w:tab w:val="clear" w:pos="567"/>
                    </w:tabs>
                  </w:pPr>
                  <w:r>
                    <w:t>Consultancy Services for Preparation of Detailed Project Report for Two Laning / Two Laning with Paved Shoulder for Bettiah km 25.000) to Kushinagar km 112.000) Section of NH-28B in state of Bihar. (Total Length: 87 Km.)</w:t>
                  </w:r>
                </w:p>
                <w:p w:rsidR="001E651E" w:rsidRDefault="00D94255" w:rsidP="009C315B">
                  <w:pPr>
                    <w:pStyle w:val="Tabelltext"/>
                    <w:tabs>
                      <w:tab w:val="clear" w:pos="567"/>
                    </w:tabs>
                  </w:pPr>
                  <w:r>
                    <w:t>Consultancy Services for preparation of Feasibility Report for Four Lan</w:t>
                  </w:r>
                  <w:r w:rsidR="001E651E">
                    <w:t xml:space="preserve">e </w:t>
                  </w:r>
                  <w:r>
                    <w:t>of the section of NH-17 from Kashedi-</w:t>
                  </w:r>
                  <w:r w:rsidR="001E651E">
                    <w:t xml:space="preserve">Sangmeshwer-Takewadi-Zarap </w:t>
                  </w:r>
                  <w:r>
                    <w:t xml:space="preserve">in the State of </w:t>
                  </w:r>
                  <w:r w:rsidR="001A4671">
                    <w:t>Maharashtra. (</w:t>
                  </w:r>
                  <w:r w:rsidR="001E651E">
                    <w:t>Total Length: 289.170 Km.)</w:t>
                  </w:r>
                </w:p>
                <w:p w:rsidR="00795597" w:rsidRDefault="00795597" w:rsidP="001E651E">
                  <w:pPr>
                    <w:pStyle w:val="Tabelltext"/>
                    <w:tabs>
                      <w:tab w:val="clear" w:pos="567"/>
                      <w:tab w:val="left" w:pos="737"/>
                    </w:tabs>
                    <w:ind w:left="720"/>
                    <w:rPr>
                      <w:rFonts w:cs="Arial"/>
                    </w:rPr>
                  </w:pPr>
                </w:p>
                <w:p w:rsidR="004D6B12" w:rsidRPr="00F03A6A" w:rsidRDefault="004D6B12" w:rsidP="001E651E">
                  <w:pPr>
                    <w:pStyle w:val="Tabelltext"/>
                    <w:tabs>
                      <w:tab w:val="clear" w:pos="567"/>
                      <w:tab w:val="left" w:pos="737"/>
                    </w:tabs>
                    <w:ind w:left="720"/>
                    <w:rPr>
                      <w:rFonts w:cs="Arial"/>
                    </w:rPr>
                  </w:pPr>
                </w:p>
                <w:p w:rsidR="00795597" w:rsidRPr="001F46B6" w:rsidRDefault="00795597" w:rsidP="00AC1E5A">
                  <w:pPr>
                    <w:pStyle w:val="Tabelltext"/>
                    <w:rPr>
                      <w:b/>
                      <w:sz w:val="22"/>
                      <w:szCs w:val="22"/>
                      <w:u w:val="single"/>
                    </w:rPr>
                  </w:pPr>
                  <w:r w:rsidRPr="001F46B6">
                    <w:rPr>
                      <w:b/>
                      <w:sz w:val="22"/>
                      <w:szCs w:val="22"/>
                      <w:u w:val="single"/>
                    </w:rPr>
                    <w:t>Role in above projects</w:t>
                  </w:r>
                  <w:r w:rsidR="00A23B43" w:rsidRPr="001F46B6">
                    <w:rPr>
                      <w:b/>
                      <w:sz w:val="22"/>
                      <w:szCs w:val="22"/>
                      <w:u w:val="single"/>
                    </w:rPr>
                    <w:t>- (</w:t>
                  </w:r>
                  <w:r>
                    <w:rPr>
                      <w:b/>
                      <w:sz w:val="22"/>
                      <w:szCs w:val="22"/>
                      <w:u w:val="single"/>
                    </w:rPr>
                    <w:t xml:space="preserve">Design, </w:t>
                  </w:r>
                  <w:r w:rsidRPr="001F46B6">
                    <w:rPr>
                      <w:b/>
                      <w:sz w:val="22"/>
                      <w:szCs w:val="22"/>
                      <w:u w:val="single"/>
                    </w:rPr>
                    <w:t>Drafting&amp; Detailing)</w:t>
                  </w:r>
                </w:p>
                <w:p w:rsidR="00795597" w:rsidRPr="001E651E" w:rsidRDefault="001E651E" w:rsidP="00B45D6B">
                  <w:pPr>
                    <w:pStyle w:val="WSPBodyText"/>
                    <w:jc w:val="both"/>
                    <w:rPr>
                      <w:sz w:val="22"/>
                      <w:szCs w:val="22"/>
                    </w:rPr>
                  </w:pPr>
                  <w:r w:rsidRPr="001E651E">
                    <w:rPr>
                      <w:sz w:val="22"/>
                      <w:szCs w:val="22"/>
                    </w:rPr>
                    <w:t>Geometry Design of Roads in MX Roa</w:t>
                  </w:r>
                  <w:r>
                    <w:rPr>
                      <w:sz w:val="22"/>
                      <w:szCs w:val="22"/>
                    </w:rPr>
                    <w:t xml:space="preserve">d, investigation preparation of </w:t>
                  </w:r>
                  <w:r w:rsidRPr="001E651E">
                    <w:rPr>
                      <w:sz w:val="22"/>
                      <w:szCs w:val="22"/>
                    </w:rPr>
                    <w:t>Feasibility/Preliminary/Detailed Project Report responsibilities also includes project</w:t>
                  </w:r>
                  <w:r w:rsidR="006B73A6">
                    <w:rPr>
                      <w:sz w:val="22"/>
                      <w:szCs w:val="22"/>
                    </w:rPr>
                    <w:t xml:space="preserve"> </w:t>
                  </w:r>
                  <w:r w:rsidR="00B45D6B">
                    <w:rPr>
                      <w:sz w:val="22"/>
                      <w:szCs w:val="22"/>
                    </w:rPr>
                    <w:t xml:space="preserve">coordination, Plan </w:t>
                  </w:r>
                  <w:r w:rsidRPr="001E651E">
                    <w:rPr>
                      <w:sz w:val="22"/>
                      <w:szCs w:val="22"/>
                    </w:rPr>
                    <w:t>&amp;Profile, TCS and Junction Improvement. All Engineering and Traffic</w:t>
                  </w:r>
                  <w:r w:rsidR="006B73A6">
                    <w:rPr>
                      <w:sz w:val="22"/>
                      <w:szCs w:val="22"/>
                    </w:rPr>
                    <w:t xml:space="preserve"> </w:t>
                  </w:r>
                  <w:r w:rsidRPr="001E651E">
                    <w:rPr>
                      <w:sz w:val="22"/>
                      <w:szCs w:val="22"/>
                    </w:rPr>
                    <w:t>Survey, Road Condition and Inventory Survey, BBD Analysis and liaising</w:t>
                  </w:r>
                  <w:r w:rsidR="006B73A6">
                    <w:rPr>
                      <w:sz w:val="22"/>
                      <w:szCs w:val="22"/>
                    </w:rPr>
                    <w:t xml:space="preserve"> </w:t>
                  </w:r>
                  <w:r w:rsidRPr="001E651E">
                    <w:rPr>
                      <w:sz w:val="22"/>
                      <w:szCs w:val="22"/>
                    </w:rPr>
                    <w:t>with the</w:t>
                  </w:r>
                  <w:r w:rsidR="006B73A6">
                    <w:rPr>
                      <w:sz w:val="22"/>
                      <w:szCs w:val="22"/>
                    </w:rPr>
                    <w:t xml:space="preserve"> </w:t>
                  </w:r>
                  <w:r w:rsidRPr="001E651E">
                    <w:rPr>
                      <w:sz w:val="22"/>
                      <w:szCs w:val="22"/>
                    </w:rPr>
                    <w:t>local/civil/Govt. authorities irrespective of Grade and Position for the Project Clearances,</w:t>
                  </w:r>
                  <w:r w:rsidR="006B73A6">
                    <w:rPr>
                      <w:sz w:val="22"/>
                      <w:szCs w:val="22"/>
                    </w:rPr>
                    <w:t xml:space="preserve"> </w:t>
                  </w:r>
                  <w:r w:rsidRPr="001E651E">
                    <w:rPr>
                      <w:sz w:val="22"/>
                      <w:szCs w:val="22"/>
                    </w:rPr>
                    <w:t>Preparing and verifying documents related to the acquisition of land as per the approved</w:t>
                  </w:r>
                  <w:r w:rsidR="006B73A6">
                    <w:rPr>
                      <w:sz w:val="22"/>
                      <w:szCs w:val="22"/>
                    </w:rPr>
                    <w:t xml:space="preserve"> </w:t>
                  </w:r>
                  <w:r w:rsidRPr="001E651E">
                    <w:rPr>
                      <w:sz w:val="22"/>
                      <w:szCs w:val="22"/>
                    </w:rPr>
                    <w:t>formats issued by the Government of India/ State Government.</w:t>
                  </w:r>
                </w:p>
              </w:tc>
              <w:tc>
                <w:tcPr>
                  <w:tcW w:w="6368" w:type="dxa"/>
                </w:tcPr>
                <w:p w:rsidR="00795597" w:rsidRDefault="00795597" w:rsidP="005A57BB">
                  <w:pPr>
                    <w:pStyle w:val="Tabelltext"/>
                    <w:keepNext/>
                    <w:numPr>
                      <w:ilvl w:val="0"/>
                      <w:numId w:val="37"/>
                    </w:numPr>
                    <w:tabs>
                      <w:tab w:val="clear" w:pos="567"/>
                      <w:tab w:val="clear" w:pos="1276"/>
                      <w:tab w:val="left" w:pos="1299"/>
                    </w:tabs>
                    <w:ind w:left="732" w:hanging="425"/>
                    <w:jc w:val="both"/>
                  </w:pPr>
                </w:p>
              </w:tc>
              <w:tc>
                <w:tcPr>
                  <w:tcW w:w="6368" w:type="dxa"/>
                </w:tcPr>
                <w:p w:rsidR="00795597" w:rsidRDefault="00795597" w:rsidP="005A57BB">
                  <w:pPr>
                    <w:pStyle w:val="Tabelltext"/>
                    <w:keepNext/>
                    <w:numPr>
                      <w:ilvl w:val="0"/>
                      <w:numId w:val="37"/>
                    </w:numPr>
                    <w:tabs>
                      <w:tab w:val="clear" w:pos="567"/>
                      <w:tab w:val="clear" w:pos="1276"/>
                      <w:tab w:val="left" w:pos="1299"/>
                    </w:tabs>
                    <w:ind w:left="732" w:hanging="425"/>
                    <w:jc w:val="both"/>
                  </w:pPr>
                </w:p>
              </w:tc>
            </w:tr>
          </w:tbl>
          <w:p w:rsidR="00B60B90" w:rsidRPr="00FE4CB4" w:rsidRDefault="00B60B90" w:rsidP="004C410E">
            <w:pPr>
              <w:pStyle w:val="Tabelltext"/>
            </w:pPr>
          </w:p>
        </w:tc>
      </w:tr>
    </w:tbl>
    <w:p w:rsidR="00B60B90" w:rsidRDefault="00D0580C" w:rsidP="00B60B90">
      <w:pPr>
        <w:pStyle w:val="Heading1"/>
      </w:pPr>
      <w:bookmarkStart w:id="10" w:name="swLead_Publications"/>
      <w:r>
        <w:lastRenderedPageBreak/>
        <w:t>Publications</w:t>
      </w:r>
      <w:bookmarkEnd w:id="10"/>
      <w:r w:rsidR="009C315B">
        <w:t xml:space="preserve"> </w:t>
      </w:r>
      <w:r w:rsidR="002A03CF">
        <w:t>Education</w:t>
      </w:r>
    </w:p>
    <w:tbl>
      <w:tblPr>
        <w:tblW w:w="8505" w:type="dxa"/>
        <w:tblLayout w:type="fixed"/>
        <w:tblCellMar>
          <w:left w:w="0" w:type="dxa"/>
          <w:right w:w="0" w:type="dxa"/>
        </w:tblCellMar>
        <w:tblLook w:val="0000"/>
      </w:tblPr>
      <w:tblGrid>
        <w:gridCol w:w="2154"/>
        <w:gridCol w:w="2211"/>
        <w:gridCol w:w="1645"/>
        <w:gridCol w:w="2495"/>
      </w:tblGrid>
      <w:tr w:rsidR="00B60B90" w:rsidRPr="00FE4CB4">
        <w:trPr>
          <w:trHeight w:hRule="exact" w:val="85"/>
        </w:trPr>
        <w:tc>
          <w:tcPr>
            <w:tcW w:w="2154" w:type="dxa"/>
            <w:tcBorders>
              <w:top w:val="single" w:sz="2" w:space="0" w:color="auto"/>
            </w:tcBorders>
          </w:tcPr>
          <w:p w:rsidR="00B60B90" w:rsidRDefault="00B60B90" w:rsidP="004C410E">
            <w:pPr>
              <w:pStyle w:val="zLedtext"/>
            </w:pPr>
          </w:p>
        </w:tc>
        <w:tc>
          <w:tcPr>
            <w:tcW w:w="2211" w:type="dxa"/>
            <w:tcBorders>
              <w:top w:val="single" w:sz="2" w:space="0" w:color="auto"/>
              <w:left w:val="nil"/>
            </w:tcBorders>
            <w:tcMar>
              <w:left w:w="227" w:type="dxa"/>
            </w:tcMar>
          </w:tcPr>
          <w:p w:rsidR="00B60B90" w:rsidRPr="00FE4CB4" w:rsidRDefault="00B60B90" w:rsidP="004C410E">
            <w:pPr>
              <w:pStyle w:val="Tabelltext"/>
            </w:pPr>
          </w:p>
        </w:tc>
        <w:tc>
          <w:tcPr>
            <w:tcW w:w="1645" w:type="dxa"/>
            <w:tcBorders>
              <w:top w:val="single" w:sz="2" w:space="0" w:color="auto"/>
            </w:tcBorders>
            <w:tcMar>
              <w:left w:w="227" w:type="dxa"/>
            </w:tcMar>
          </w:tcPr>
          <w:p w:rsidR="00B60B90" w:rsidRDefault="00B60B90" w:rsidP="004C410E">
            <w:pPr>
              <w:pStyle w:val="zLedtext"/>
            </w:pPr>
          </w:p>
        </w:tc>
        <w:tc>
          <w:tcPr>
            <w:tcW w:w="2495" w:type="dxa"/>
            <w:tcBorders>
              <w:top w:val="single" w:sz="2" w:space="0" w:color="auto"/>
              <w:left w:val="nil"/>
            </w:tcBorders>
            <w:tcMar>
              <w:left w:w="227" w:type="dxa"/>
            </w:tcMar>
          </w:tcPr>
          <w:p w:rsidR="00B60B90" w:rsidRPr="00FE4CB4" w:rsidRDefault="00B60B90" w:rsidP="004C410E">
            <w:pPr>
              <w:pStyle w:val="Tabelltext"/>
            </w:pPr>
          </w:p>
        </w:tc>
      </w:tr>
      <w:tr w:rsidR="00B60B90" w:rsidRPr="00FE4CB4" w:rsidTr="0043151B">
        <w:trPr>
          <w:trHeight w:val="799"/>
        </w:trPr>
        <w:tc>
          <w:tcPr>
            <w:tcW w:w="8505" w:type="dxa"/>
            <w:gridSpan w:val="4"/>
          </w:tcPr>
          <w:tbl>
            <w:tblPr>
              <w:tblW w:w="0" w:type="auto"/>
              <w:tblBorders>
                <w:insideH w:val="single" w:sz="4" w:space="0" w:color="auto"/>
                <w:insideV w:val="single" w:sz="4" w:space="0" w:color="auto"/>
              </w:tblBorders>
              <w:tblLayout w:type="fixed"/>
              <w:tblCellMar>
                <w:left w:w="0" w:type="dxa"/>
                <w:right w:w="0" w:type="dxa"/>
              </w:tblCellMar>
              <w:tblLook w:val="04A0"/>
            </w:tblPr>
            <w:tblGrid>
              <w:gridCol w:w="2155"/>
              <w:gridCol w:w="6368"/>
            </w:tblGrid>
            <w:tr w:rsidR="00B60B90">
              <w:tc>
                <w:tcPr>
                  <w:tcW w:w="2155" w:type="dxa"/>
                  <w:tcBorders>
                    <w:top w:val="nil"/>
                    <w:bottom w:val="nil"/>
                  </w:tcBorders>
                </w:tcPr>
                <w:p w:rsidR="000F7584" w:rsidRDefault="00140747" w:rsidP="000F7584">
                  <w:pPr>
                    <w:pStyle w:val="Tabelltext"/>
                  </w:pPr>
                  <w:r>
                    <w:t>201</w:t>
                  </w:r>
                  <w:r w:rsidR="00FF2580">
                    <w:t>1</w:t>
                  </w:r>
                  <w:r w:rsidR="003C4E92">
                    <w:t>-20</w:t>
                  </w:r>
                  <w:r>
                    <w:t>1</w:t>
                  </w:r>
                  <w:r w:rsidR="00FF2580">
                    <w:t>3</w:t>
                  </w:r>
                </w:p>
                <w:p w:rsidR="00140747" w:rsidRDefault="00140747" w:rsidP="00140747">
                  <w:pPr>
                    <w:pStyle w:val="Tabelltext"/>
                  </w:pPr>
                  <w:r>
                    <w:t>20</w:t>
                  </w:r>
                  <w:r w:rsidR="00684754">
                    <w:t>21</w:t>
                  </w:r>
                </w:p>
                <w:p w:rsidR="000F7584" w:rsidRDefault="000F7584" w:rsidP="008D395D">
                  <w:pPr>
                    <w:pStyle w:val="Tabelltext"/>
                  </w:pPr>
                </w:p>
              </w:tc>
              <w:tc>
                <w:tcPr>
                  <w:tcW w:w="6368" w:type="dxa"/>
                  <w:tcBorders>
                    <w:top w:val="nil"/>
                    <w:bottom w:val="nil"/>
                  </w:tcBorders>
                  <w:tcMar>
                    <w:left w:w="227" w:type="dxa"/>
                  </w:tcMar>
                </w:tcPr>
                <w:p w:rsidR="000F7584" w:rsidRDefault="003C4E92" w:rsidP="00B60B90">
                  <w:pPr>
                    <w:pStyle w:val="Tabelltext"/>
                  </w:pPr>
                  <w:r>
                    <w:t>Diploma in Civil Engineering</w:t>
                  </w:r>
                </w:p>
                <w:p w:rsidR="004D6B12" w:rsidRDefault="0043151B" w:rsidP="009C315B">
                  <w:pPr>
                    <w:pStyle w:val="Tabelltext"/>
                  </w:pPr>
                  <w:r>
                    <w:t xml:space="preserve">Pursuing </w:t>
                  </w:r>
                  <w:r w:rsidR="00684754">
                    <w:t xml:space="preserve">BE from </w:t>
                  </w:r>
                  <w:r w:rsidR="009C315B">
                    <w:t>Maharshi</w:t>
                  </w:r>
                  <w:r w:rsidR="00684754">
                    <w:t xml:space="preserve"> Dayanand University</w:t>
                  </w:r>
                  <w:r w:rsidR="009C315B">
                    <w:t>, Rohtak.</w:t>
                  </w:r>
                </w:p>
              </w:tc>
            </w:tr>
          </w:tbl>
          <w:p w:rsidR="00B60B90" w:rsidRPr="00FE4CB4" w:rsidRDefault="00B60B90" w:rsidP="004C410E">
            <w:pPr>
              <w:pStyle w:val="Tabelltext"/>
            </w:pPr>
          </w:p>
        </w:tc>
      </w:tr>
      <w:tr w:rsidR="00B60B90" w:rsidRPr="00FE4CB4">
        <w:trPr>
          <w:trHeight w:hRule="exact" w:val="85"/>
        </w:trPr>
        <w:tc>
          <w:tcPr>
            <w:tcW w:w="2154" w:type="dxa"/>
            <w:tcBorders>
              <w:bottom w:val="single" w:sz="2" w:space="0" w:color="auto"/>
            </w:tcBorders>
          </w:tcPr>
          <w:p w:rsidR="00B60B90" w:rsidRDefault="00B60B90" w:rsidP="004C410E">
            <w:pPr>
              <w:pStyle w:val="zLedtext"/>
            </w:pPr>
          </w:p>
          <w:p w:rsidR="00A23555" w:rsidRPr="00A23555" w:rsidRDefault="00A23555" w:rsidP="00A23555"/>
          <w:p w:rsidR="00A23555" w:rsidRPr="00A23555" w:rsidRDefault="00A23555" w:rsidP="00A23555"/>
          <w:p w:rsidR="00A23555" w:rsidRPr="00A23555" w:rsidRDefault="00A23555" w:rsidP="00A23555"/>
          <w:p w:rsidR="00A23555" w:rsidRDefault="00A23555" w:rsidP="00A23555">
            <w:pPr>
              <w:rPr>
                <w:caps/>
                <w:sz w:val="12"/>
              </w:rPr>
            </w:pPr>
          </w:p>
          <w:p w:rsidR="00A23555" w:rsidRPr="00A23555" w:rsidRDefault="00A23555" w:rsidP="00A23555"/>
        </w:tc>
        <w:tc>
          <w:tcPr>
            <w:tcW w:w="2211" w:type="dxa"/>
            <w:tcBorders>
              <w:bottom w:val="single" w:sz="2" w:space="0" w:color="auto"/>
            </w:tcBorders>
            <w:tcMar>
              <w:left w:w="227" w:type="dxa"/>
            </w:tcMar>
          </w:tcPr>
          <w:p w:rsidR="00B60B90" w:rsidRPr="00FE4CB4" w:rsidRDefault="00B60B90" w:rsidP="004C410E">
            <w:pPr>
              <w:pStyle w:val="Tabelltext"/>
            </w:pPr>
          </w:p>
        </w:tc>
        <w:tc>
          <w:tcPr>
            <w:tcW w:w="1645" w:type="dxa"/>
            <w:tcBorders>
              <w:bottom w:val="single" w:sz="2" w:space="0" w:color="auto"/>
            </w:tcBorders>
            <w:tcMar>
              <w:left w:w="227" w:type="dxa"/>
            </w:tcMar>
          </w:tcPr>
          <w:p w:rsidR="00B60B90" w:rsidRDefault="00B60B90" w:rsidP="004C410E">
            <w:pPr>
              <w:pStyle w:val="zLedtext"/>
            </w:pPr>
          </w:p>
        </w:tc>
        <w:tc>
          <w:tcPr>
            <w:tcW w:w="2495" w:type="dxa"/>
            <w:tcBorders>
              <w:bottom w:val="single" w:sz="2" w:space="0" w:color="auto"/>
            </w:tcBorders>
            <w:tcMar>
              <w:left w:w="227" w:type="dxa"/>
            </w:tcMar>
          </w:tcPr>
          <w:p w:rsidR="00B60B90" w:rsidRPr="00FE4CB4" w:rsidRDefault="00B60B90" w:rsidP="004C410E">
            <w:pPr>
              <w:pStyle w:val="Tabelltext"/>
            </w:pPr>
          </w:p>
        </w:tc>
      </w:tr>
    </w:tbl>
    <w:p w:rsidR="00B60B90" w:rsidRDefault="002A03CF" w:rsidP="00B60B90">
      <w:pPr>
        <w:pStyle w:val="Heading1"/>
      </w:pPr>
      <w:r>
        <w:lastRenderedPageBreak/>
        <w:t xml:space="preserve">Software Skill </w:t>
      </w:r>
    </w:p>
    <w:tbl>
      <w:tblPr>
        <w:tblW w:w="8505" w:type="dxa"/>
        <w:tblLayout w:type="fixed"/>
        <w:tblCellMar>
          <w:left w:w="0" w:type="dxa"/>
          <w:right w:w="0" w:type="dxa"/>
        </w:tblCellMar>
        <w:tblLook w:val="0000"/>
      </w:tblPr>
      <w:tblGrid>
        <w:gridCol w:w="2154"/>
        <w:gridCol w:w="2211"/>
        <w:gridCol w:w="1645"/>
        <w:gridCol w:w="2495"/>
      </w:tblGrid>
      <w:tr w:rsidR="00B60B90" w:rsidRPr="00FE4CB4">
        <w:trPr>
          <w:trHeight w:hRule="exact" w:val="85"/>
        </w:trPr>
        <w:tc>
          <w:tcPr>
            <w:tcW w:w="2154" w:type="dxa"/>
            <w:tcBorders>
              <w:top w:val="single" w:sz="2" w:space="0" w:color="auto"/>
            </w:tcBorders>
          </w:tcPr>
          <w:p w:rsidR="00B60B90" w:rsidRDefault="00B60B90" w:rsidP="004C410E">
            <w:pPr>
              <w:pStyle w:val="zLedtext"/>
            </w:pPr>
          </w:p>
        </w:tc>
        <w:tc>
          <w:tcPr>
            <w:tcW w:w="2211" w:type="dxa"/>
            <w:tcBorders>
              <w:top w:val="single" w:sz="2" w:space="0" w:color="auto"/>
              <w:left w:val="nil"/>
            </w:tcBorders>
            <w:tcMar>
              <w:left w:w="227" w:type="dxa"/>
            </w:tcMar>
          </w:tcPr>
          <w:p w:rsidR="00B60B90" w:rsidRPr="00FE4CB4" w:rsidRDefault="00B60B90" w:rsidP="004C410E">
            <w:pPr>
              <w:pStyle w:val="Tabelltext"/>
            </w:pPr>
          </w:p>
        </w:tc>
        <w:tc>
          <w:tcPr>
            <w:tcW w:w="1645" w:type="dxa"/>
            <w:tcBorders>
              <w:top w:val="single" w:sz="2" w:space="0" w:color="auto"/>
            </w:tcBorders>
            <w:tcMar>
              <w:left w:w="227" w:type="dxa"/>
            </w:tcMar>
          </w:tcPr>
          <w:p w:rsidR="00B60B90" w:rsidRDefault="00B60B90" w:rsidP="004C410E">
            <w:pPr>
              <w:pStyle w:val="zLedtext"/>
            </w:pPr>
          </w:p>
        </w:tc>
        <w:tc>
          <w:tcPr>
            <w:tcW w:w="2495" w:type="dxa"/>
            <w:tcBorders>
              <w:top w:val="single" w:sz="2" w:space="0" w:color="auto"/>
              <w:left w:val="nil"/>
            </w:tcBorders>
            <w:tcMar>
              <w:left w:w="227" w:type="dxa"/>
            </w:tcMar>
          </w:tcPr>
          <w:p w:rsidR="00B60B90" w:rsidRPr="00FE4CB4" w:rsidRDefault="00B60B90" w:rsidP="004C410E">
            <w:pPr>
              <w:pStyle w:val="Tabelltext"/>
            </w:pPr>
          </w:p>
        </w:tc>
      </w:tr>
      <w:tr w:rsidR="00B60B90" w:rsidRPr="00FE4CB4">
        <w:tc>
          <w:tcPr>
            <w:tcW w:w="8505" w:type="dxa"/>
            <w:gridSpan w:val="4"/>
          </w:tcPr>
          <w:tbl>
            <w:tblPr>
              <w:tblW w:w="0" w:type="auto"/>
              <w:tblBorders>
                <w:insideH w:val="single" w:sz="4" w:space="0" w:color="auto"/>
                <w:insideV w:val="single" w:sz="4" w:space="0" w:color="auto"/>
              </w:tblBorders>
              <w:tblLayout w:type="fixed"/>
              <w:tblCellMar>
                <w:left w:w="0" w:type="dxa"/>
                <w:right w:w="0" w:type="dxa"/>
              </w:tblCellMar>
              <w:tblLook w:val="04A0"/>
            </w:tblPr>
            <w:tblGrid>
              <w:gridCol w:w="2155"/>
              <w:gridCol w:w="6368"/>
            </w:tblGrid>
            <w:tr w:rsidR="00B60B90">
              <w:tc>
                <w:tcPr>
                  <w:tcW w:w="2155" w:type="dxa"/>
                  <w:tcBorders>
                    <w:top w:val="nil"/>
                    <w:bottom w:val="nil"/>
                  </w:tcBorders>
                </w:tcPr>
                <w:p w:rsidR="00B60B90" w:rsidRDefault="002A03CF" w:rsidP="004C410E">
                  <w:pPr>
                    <w:pStyle w:val="Tabelltext"/>
                  </w:pPr>
                  <w:r>
                    <w:t>AutoCAD</w:t>
                  </w:r>
                </w:p>
                <w:p w:rsidR="00096A1B" w:rsidRDefault="00F03A6A" w:rsidP="004C410E">
                  <w:pPr>
                    <w:pStyle w:val="Tabelltext"/>
                  </w:pPr>
                  <w:r>
                    <w:t>Civil 3D</w:t>
                  </w:r>
                </w:p>
                <w:p w:rsidR="009C315B" w:rsidRDefault="009C315B" w:rsidP="004C410E">
                  <w:pPr>
                    <w:pStyle w:val="Tabelltext"/>
                  </w:pPr>
                  <w:r>
                    <w:t>Nova Point</w:t>
                  </w:r>
                </w:p>
                <w:p w:rsidR="00F03A6A" w:rsidRDefault="00F03A6A" w:rsidP="004C410E">
                  <w:pPr>
                    <w:pStyle w:val="Tabelltext"/>
                  </w:pPr>
                  <w:r>
                    <w:t>MX Road</w:t>
                  </w:r>
                </w:p>
                <w:p w:rsidR="00EB1C2B" w:rsidRDefault="00F03A6A" w:rsidP="004C410E">
                  <w:pPr>
                    <w:pStyle w:val="Tabelltext"/>
                  </w:pPr>
                  <w:r>
                    <w:t>Open Road Designer</w:t>
                  </w:r>
                </w:p>
                <w:p w:rsidR="009C315B" w:rsidRDefault="009C315B" w:rsidP="004C410E">
                  <w:pPr>
                    <w:pStyle w:val="Tabelltext"/>
                  </w:pPr>
                  <w:r>
                    <w:t>Blue Beam</w:t>
                  </w:r>
                </w:p>
              </w:tc>
              <w:tc>
                <w:tcPr>
                  <w:tcW w:w="6368" w:type="dxa"/>
                  <w:tcBorders>
                    <w:top w:val="nil"/>
                    <w:bottom w:val="nil"/>
                  </w:tcBorders>
                  <w:tcMar>
                    <w:left w:w="227" w:type="dxa"/>
                  </w:tcMar>
                </w:tcPr>
                <w:p w:rsidR="003C4E92" w:rsidRDefault="00FF2580" w:rsidP="003C4E92">
                  <w:pPr>
                    <w:pStyle w:val="Tabelltext"/>
                  </w:pPr>
                  <w:r>
                    <w:t>Good</w:t>
                  </w:r>
                </w:p>
                <w:p w:rsidR="00FF2580" w:rsidRDefault="0043151B" w:rsidP="00FF2580">
                  <w:pPr>
                    <w:pStyle w:val="Tabelltext"/>
                  </w:pPr>
                  <w:r>
                    <w:t>Good</w:t>
                  </w:r>
                </w:p>
                <w:p w:rsidR="009C315B" w:rsidRDefault="009C315B" w:rsidP="00FF2580">
                  <w:pPr>
                    <w:pStyle w:val="Tabelltext"/>
                  </w:pPr>
                  <w:r>
                    <w:t>Good</w:t>
                  </w:r>
                </w:p>
                <w:p w:rsidR="00FF2580" w:rsidRDefault="0013734C" w:rsidP="00FF2580">
                  <w:pPr>
                    <w:pStyle w:val="Tabelltext"/>
                  </w:pPr>
                  <w:r>
                    <w:t>Good</w:t>
                  </w:r>
                </w:p>
                <w:p w:rsidR="00EB1C2B" w:rsidRDefault="004F311E" w:rsidP="003C4E92">
                  <w:pPr>
                    <w:pStyle w:val="Tabelltext"/>
                  </w:pPr>
                  <w:r>
                    <w:t>Beginner</w:t>
                  </w:r>
                </w:p>
                <w:p w:rsidR="009C315B" w:rsidRPr="00096A1B" w:rsidRDefault="009C315B" w:rsidP="003C4E92">
                  <w:pPr>
                    <w:pStyle w:val="Tabelltext"/>
                  </w:pPr>
                  <w:r>
                    <w:t>Beginner</w:t>
                  </w:r>
                </w:p>
              </w:tc>
            </w:tr>
          </w:tbl>
          <w:p w:rsidR="00B60B90" w:rsidRPr="00FE4CB4" w:rsidRDefault="00B60B90" w:rsidP="004C410E">
            <w:pPr>
              <w:pStyle w:val="Tabelltext"/>
            </w:pPr>
          </w:p>
        </w:tc>
      </w:tr>
      <w:tr w:rsidR="00B60B90" w:rsidRPr="00FE4CB4">
        <w:trPr>
          <w:trHeight w:hRule="exact" w:val="85"/>
        </w:trPr>
        <w:tc>
          <w:tcPr>
            <w:tcW w:w="2154" w:type="dxa"/>
            <w:tcBorders>
              <w:bottom w:val="single" w:sz="2" w:space="0" w:color="auto"/>
            </w:tcBorders>
          </w:tcPr>
          <w:p w:rsidR="00B60B90" w:rsidRDefault="00B60B90" w:rsidP="004C410E">
            <w:pPr>
              <w:pStyle w:val="zLedtext"/>
            </w:pPr>
          </w:p>
        </w:tc>
        <w:tc>
          <w:tcPr>
            <w:tcW w:w="2211" w:type="dxa"/>
            <w:tcBorders>
              <w:bottom w:val="single" w:sz="2" w:space="0" w:color="auto"/>
            </w:tcBorders>
            <w:tcMar>
              <w:left w:w="227" w:type="dxa"/>
            </w:tcMar>
          </w:tcPr>
          <w:p w:rsidR="00B60B90" w:rsidRPr="00FE4CB4" w:rsidRDefault="00B60B90" w:rsidP="004C410E">
            <w:pPr>
              <w:pStyle w:val="Tabelltext"/>
            </w:pPr>
          </w:p>
        </w:tc>
        <w:tc>
          <w:tcPr>
            <w:tcW w:w="1645" w:type="dxa"/>
            <w:tcBorders>
              <w:bottom w:val="single" w:sz="2" w:space="0" w:color="auto"/>
            </w:tcBorders>
            <w:tcMar>
              <w:left w:w="227" w:type="dxa"/>
            </w:tcMar>
          </w:tcPr>
          <w:p w:rsidR="00B60B90" w:rsidRDefault="00B60B90" w:rsidP="004C410E">
            <w:pPr>
              <w:pStyle w:val="zLedtext"/>
            </w:pPr>
          </w:p>
        </w:tc>
        <w:tc>
          <w:tcPr>
            <w:tcW w:w="2495" w:type="dxa"/>
            <w:tcBorders>
              <w:bottom w:val="single" w:sz="2" w:space="0" w:color="auto"/>
            </w:tcBorders>
            <w:tcMar>
              <w:left w:w="227" w:type="dxa"/>
            </w:tcMar>
          </w:tcPr>
          <w:p w:rsidR="00B60B90" w:rsidRPr="00FE4CB4" w:rsidRDefault="00B60B90" w:rsidP="004C410E">
            <w:pPr>
              <w:pStyle w:val="Tabelltext"/>
            </w:pPr>
          </w:p>
        </w:tc>
      </w:tr>
    </w:tbl>
    <w:p w:rsidR="00B60B90" w:rsidRDefault="00D0580C" w:rsidP="00B60B90">
      <w:pPr>
        <w:pStyle w:val="Heading1"/>
      </w:pPr>
      <w:bookmarkStart w:id="11" w:name="swLead_Courses"/>
      <w:r>
        <w:t>Courses</w:t>
      </w:r>
      <w:bookmarkEnd w:id="11"/>
      <w:r w:rsidR="009C315B">
        <w:t xml:space="preserve"> </w:t>
      </w:r>
      <w:r w:rsidR="002A03CF">
        <w:t>Language</w:t>
      </w:r>
    </w:p>
    <w:tbl>
      <w:tblPr>
        <w:tblW w:w="8505" w:type="dxa"/>
        <w:tblLayout w:type="fixed"/>
        <w:tblCellMar>
          <w:left w:w="0" w:type="dxa"/>
          <w:right w:w="0" w:type="dxa"/>
        </w:tblCellMar>
        <w:tblLook w:val="0000"/>
      </w:tblPr>
      <w:tblGrid>
        <w:gridCol w:w="2154"/>
        <w:gridCol w:w="2211"/>
        <w:gridCol w:w="1645"/>
        <w:gridCol w:w="2495"/>
      </w:tblGrid>
      <w:tr w:rsidR="00B60B90" w:rsidRPr="00FE4CB4">
        <w:trPr>
          <w:trHeight w:hRule="exact" w:val="85"/>
        </w:trPr>
        <w:tc>
          <w:tcPr>
            <w:tcW w:w="2154" w:type="dxa"/>
            <w:tcBorders>
              <w:top w:val="single" w:sz="2" w:space="0" w:color="auto"/>
            </w:tcBorders>
          </w:tcPr>
          <w:p w:rsidR="00B60B90" w:rsidRDefault="00B60B90" w:rsidP="004C410E">
            <w:pPr>
              <w:pStyle w:val="zLedtext"/>
            </w:pPr>
          </w:p>
        </w:tc>
        <w:tc>
          <w:tcPr>
            <w:tcW w:w="2211" w:type="dxa"/>
            <w:tcBorders>
              <w:top w:val="single" w:sz="2" w:space="0" w:color="auto"/>
              <w:left w:val="nil"/>
            </w:tcBorders>
            <w:tcMar>
              <w:left w:w="227" w:type="dxa"/>
            </w:tcMar>
          </w:tcPr>
          <w:p w:rsidR="00B60B90" w:rsidRPr="00FE4CB4" w:rsidRDefault="00B60B90" w:rsidP="004C410E">
            <w:pPr>
              <w:pStyle w:val="Tabelltext"/>
            </w:pPr>
          </w:p>
        </w:tc>
        <w:tc>
          <w:tcPr>
            <w:tcW w:w="1645" w:type="dxa"/>
            <w:tcBorders>
              <w:top w:val="single" w:sz="2" w:space="0" w:color="auto"/>
            </w:tcBorders>
            <w:tcMar>
              <w:left w:w="227" w:type="dxa"/>
            </w:tcMar>
          </w:tcPr>
          <w:p w:rsidR="00B60B90" w:rsidRDefault="00B60B90" w:rsidP="004C410E">
            <w:pPr>
              <w:pStyle w:val="zLedtext"/>
            </w:pPr>
          </w:p>
        </w:tc>
        <w:tc>
          <w:tcPr>
            <w:tcW w:w="2495" w:type="dxa"/>
            <w:tcBorders>
              <w:top w:val="single" w:sz="2" w:space="0" w:color="auto"/>
              <w:left w:val="nil"/>
            </w:tcBorders>
            <w:tcMar>
              <w:left w:w="227" w:type="dxa"/>
            </w:tcMar>
          </w:tcPr>
          <w:p w:rsidR="00B60B90" w:rsidRPr="00FE4CB4" w:rsidRDefault="00B60B90" w:rsidP="004C410E">
            <w:pPr>
              <w:pStyle w:val="Tabelltext"/>
            </w:pPr>
          </w:p>
        </w:tc>
      </w:tr>
      <w:tr w:rsidR="00B60B90" w:rsidRPr="00FE4CB4">
        <w:tc>
          <w:tcPr>
            <w:tcW w:w="8505" w:type="dxa"/>
            <w:gridSpan w:val="4"/>
          </w:tcPr>
          <w:tbl>
            <w:tblPr>
              <w:tblW w:w="0" w:type="auto"/>
              <w:tblBorders>
                <w:insideH w:val="single" w:sz="4" w:space="0" w:color="auto"/>
                <w:insideV w:val="single" w:sz="4" w:space="0" w:color="auto"/>
              </w:tblBorders>
              <w:tblLayout w:type="fixed"/>
              <w:tblCellMar>
                <w:left w:w="0" w:type="dxa"/>
                <w:right w:w="0" w:type="dxa"/>
              </w:tblCellMar>
              <w:tblLook w:val="04A0"/>
            </w:tblPr>
            <w:tblGrid>
              <w:gridCol w:w="2155"/>
              <w:gridCol w:w="6368"/>
            </w:tblGrid>
            <w:tr w:rsidR="00B60B90">
              <w:tc>
                <w:tcPr>
                  <w:tcW w:w="2155" w:type="dxa"/>
                  <w:tcBorders>
                    <w:top w:val="nil"/>
                    <w:bottom w:val="nil"/>
                  </w:tcBorders>
                </w:tcPr>
                <w:p w:rsidR="00B60B90" w:rsidRDefault="002A03CF" w:rsidP="004C410E">
                  <w:pPr>
                    <w:pStyle w:val="Tabelltext"/>
                  </w:pPr>
                  <w:r>
                    <w:t>English</w:t>
                  </w:r>
                </w:p>
                <w:p w:rsidR="002A03CF" w:rsidRDefault="002A03CF" w:rsidP="004C410E">
                  <w:pPr>
                    <w:pStyle w:val="Tabelltext"/>
                  </w:pPr>
                  <w:r>
                    <w:t>Hindi</w:t>
                  </w:r>
                </w:p>
              </w:tc>
              <w:tc>
                <w:tcPr>
                  <w:tcW w:w="6368" w:type="dxa"/>
                  <w:tcBorders>
                    <w:top w:val="nil"/>
                    <w:bottom w:val="nil"/>
                  </w:tcBorders>
                  <w:tcMar>
                    <w:left w:w="227" w:type="dxa"/>
                  </w:tcMar>
                </w:tcPr>
                <w:p w:rsidR="00B60B90" w:rsidRDefault="002A03CF" w:rsidP="00B60B90">
                  <w:pPr>
                    <w:pStyle w:val="Tabelltext"/>
                  </w:pPr>
                  <w:r>
                    <w:t>Good</w:t>
                  </w:r>
                </w:p>
                <w:p w:rsidR="002A03CF" w:rsidRDefault="00071B92" w:rsidP="00B60B90">
                  <w:pPr>
                    <w:pStyle w:val="Tabelltext"/>
                  </w:pPr>
                  <w:r>
                    <w:t>Native</w:t>
                  </w:r>
                </w:p>
              </w:tc>
            </w:tr>
          </w:tbl>
          <w:p w:rsidR="00B60B90" w:rsidRPr="00FE4CB4" w:rsidRDefault="00B60B90" w:rsidP="004C410E">
            <w:pPr>
              <w:pStyle w:val="Tabelltext"/>
            </w:pPr>
          </w:p>
        </w:tc>
      </w:tr>
      <w:tr w:rsidR="00B60B90" w:rsidRPr="00FE4CB4">
        <w:trPr>
          <w:trHeight w:hRule="exact" w:val="85"/>
        </w:trPr>
        <w:tc>
          <w:tcPr>
            <w:tcW w:w="2154" w:type="dxa"/>
            <w:tcBorders>
              <w:bottom w:val="single" w:sz="2" w:space="0" w:color="auto"/>
            </w:tcBorders>
          </w:tcPr>
          <w:p w:rsidR="00B60B90" w:rsidRDefault="00B60B90" w:rsidP="004C410E">
            <w:pPr>
              <w:pStyle w:val="zLedtext"/>
            </w:pPr>
          </w:p>
          <w:p w:rsidR="00A23555" w:rsidRPr="00A23555" w:rsidRDefault="00A23555" w:rsidP="00A23555"/>
          <w:p w:rsidR="00A23555" w:rsidRPr="00A23555" w:rsidRDefault="00A23555" w:rsidP="00A23555"/>
          <w:p w:rsidR="00A23555" w:rsidRPr="00A23555" w:rsidRDefault="00A23555" w:rsidP="00A23555"/>
          <w:p w:rsidR="00A23555" w:rsidRPr="00A23555" w:rsidRDefault="00A23555" w:rsidP="00A23555"/>
          <w:p w:rsidR="00A23555" w:rsidRPr="00A23555" w:rsidRDefault="00A23555" w:rsidP="00A23555"/>
          <w:p w:rsidR="00A23555" w:rsidRPr="00A23555" w:rsidRDefault="00A23555" w:rsidP="00A23555"/>
          <w:p w:rsidR="00A23555" w:rsidRPr="00A23555" w:rsidRDefault="00A23555" w:rsidP="00A23555"/>
          <w:p w:rsidR="00A23555" w:rsidRPr="00A23555" w:rsidRDefault="00A23555" w:rsidP="00A23555"/>
          <w:p w:rsidR="00A23555" w:rsidRPr="00A23555" w:rsidRDefault="00A23555" w:rsidP="00A23555"/>
          <w:p w:rsidR="00A23555" w:rsidRPr="00A23555" w:rsidRDefault="00A23555" w:rsidP="00A23555"/>
          <w:p w:rsidR="00A23555" w:rsidRPr="00A23555" w:rsidRDefault="00A23555" w:rsidP="00A23555"/>
          <w:p w:rsidR="00A23555" w:rsidRPr="00A23555" w:rsidRDefault="00A23555" w:rsidP="00A23555"/>
          <w:p w:rsidR="00A23555" w:rsidRPr="00A23555" w:rsidRDefault="00A23555" w:rsidP="00A23555"/>
          <w:p w:rsidR="00A23555" w:rsidRPr="00A23555" w:rsidRDefault="00A23555" w:rsidP="00A23555"/>
          <w:p w:rsidR="00A23555" w:rsidRPr="00A23555" w:rsidRDefault="00A23555" w:rsidP="00A23555"/>
          <w:p w:rsidR="00A23555" w:rsidRPr="00A23555" w:rsidRDefault="00A23555" w:rsidP="00A23555"/>
          <w:p w:rsidR="00A23555" w:rsidRPr="00A23555" w:rsidRDefault="00A23555" w:rsidP="00A23555"/>
          <w:p w:rsidR="00A23555" w:rsidRPr="00A23555" w:rsidRDefault="00A23555" w:rsidP="00A23555"/>
          <w:p w:rsidR="00A23555" w:rsidRPr="00A23555" w:rsidRDefault="00A23555" w:rsidP="00A23555"/>
          <w:p w:rsidR="00A23555" w:rsidRPr="00A23555" w:rsidRDefault="00A23555" w:rsidP="00A23555"/>
          <w:p w:rsidR="00A23555" w:rsidRPr="00A23555" w:rsidRDefault="00A23555" w:rsidP="00A23555"/>
          <w:p w:rsidR="00A23555" w:rsidRPr="00A23555" w:rsidRDefault="00A23555" w:rsidP="00A23555"/>
          <w:p w:rsidR="00A23555" w:rsidRPr="00A23555" w:rsidRDefault="00A23555" w:rsidP="00A23555"/>
          <w:p w:rsidR="00A23555" w:rsidRPr="00A23555" w:rsidRDefault="00A23555" w:rsidP="00A23555"/>
          <w:p w:rsidR="00A23555" w:rsidRPr="00A23555" w:rsidRDefault="00A23555" w:rsidP="00A23555"/>
          <w:p w:rsidR="00A23555" w:rsidRPr="00A23555" w:rsidRDefault="00A23555" w:rsidP="00A23555"/>
          <w:p w:rsidR="00A23555" w:rsidRPr="00A23555" w:rsidRDefault="00A23555" w:rsidP="00A23555"/>
          <w:p w:rsidR="00A23555" w:rsidRPr="00A23555" w:rsidRDefault="00A23555" w:rsidP="00A23555"/>
          <w:p w:rsidR="00A23555" w:rsidRPr="00A23555" w:rsidRDefault="00A23555" w:rsidP="00A23555"/>
          <w:p w:rsidR="00A23555" w:rsidRPr="00A23555" w:rsidRDefault="00A23555" w:rsidP="00A23555"/>
          <w:p w:rsidR="00A23555" w:rsidRPr="00A23555" w:rsidRDefault="00A23555" w:rsidP="00A23555"/>
          <w:p w:rsidR="00A23555" w:rsidRPr="00A23555" w:rsidRDefault="00A23555" w:rsidP="00A23555"/>
          <w:p w:rsidR="00A23555" w:rsidRPr="00A23555" w:rsidRDefault="00A23555" w:rsidP="00A23555"/>
          <w:p w:rsidR="00A23555" w:rsidRPr="00A23555" w:rsidRDefault="00A23555" w:rsidP="00A23555"/>
          <w:p w:rsidR="00A23555" w:rsidRPr="00A23555" w:rsidRDefault="00A23555" w:rsidP="00A23555"/>
          <w:p w:rsidR="00A23555" w:rsidRPr="00A23555" w:rsidRDefault="00A23555" w:rsidP="00A23555"/>
          <w:p w:rsidR="00A23555" w:rsidRPr="00A23555" w:rsidRDefault="00A23555" w:rsidP="00A23555"/>
          <w:p w:rsidR="00A23555" w:rsidRPr="00A23555" w:rsidRDefault="00A23555" w:rsidP="00A23555"/>
          <w:p w:rsidR="00A23555" w:rsidRPr="00A23555" w:rsidRDefault="00A23555" w:rsidP="00A23555"/>
          <w:p w:rsidR="00A23555" w:rsidRDefault="00A23555" w:rsidP="00A23555">
            <w:pPr>
              <w:rPr>
                <w:caps/>
                <w:sz w:val="12"/>
              </w:rPr>
            </w:pPr>
          </w:p>
          <w:p w:rsidR="00A23555" w:rsidRDefault="00A23555" w:rsidP="00A23555">
            <w:pPr>
              <w:rPr>
                <w:caps/>
                <w:sz w:val="12"/>
              </w:rPr>
            </w:pPr>
          </w:p>
          <w:p w:rsidR="00A23555" w:rsidRPr="00A23555" w:rsidRDefault="00A23555" w:rsidP="00A23555"/>
        </w:tc>
        <w:tc>
          <w:tcPr>
            <w:tcW w:w="2211" w:type="dxa"/>
            <w:tcBorders>
              <w:bottom w:val="single" w:sz="2" w:space="0" w:color="auto"/>
            </w:tcBorders>
            <w:tcMar>
              <w:left w:w="227" w:type="dxa"/>
            </w:tcMar>
          </w:tcPr>
          <w:p w:rsidR="00B60B90" w:rsidRPr="00FE4CB4" w:rsidRDefault="00B60B90" w:rsidP="004C410E">
            <w:pPr>
              <w:pStyle w:val="Tabelltext"/>
            </w:pPr>
          </w:p>
        </w:tc>
        <w:tc>
          <w:tcPr>
            <w:tcW w:w="1645" w:type="dxa"/>
            <w:tcBorders>
              <w:bottom w:val="single" w:sz="2" w:space="0" w:color="auto"/>
            </w:tcBorders>
            <w:tcMar>
              <w:left w:w="227" w:type="dxa"/>
            </w:tcMar>
          </w:tcPr>
          <w:p w:rsidR="00B60B90" w:rsidRDefault="00B60B90" w:rsidP="004C410E">
            <w:pPr>
              <w:pStyle w:val="zLedtext"/>
            </w:pPr>
          </w:p>
        </w:tc>
        <w:tc>
          <w:tcPr>
            <w:tcW w:w="2495" w:type="dxa"/>
            <w:tcBorders>
              <w:bottom w:val="single" w:sz="2" w:space="0" w:color="auto"/>
            </w:tcBorders>
            <w:tcMar>
              <w:left w:w="227" w:type="dxa"/>
            </w:tcMar>
          </w:tcPr>
          <w:p w:rsidR="00B60B90" w:rsidRPr="00FE4CB4" w:rsidRDefault="00B60B90" w:rsidP="004C410E">
            <w:pPr>
              <w:pStyle w:val="Tabelltext"/>
            </w:pPr>
          </w:p>
        </w:tc>
      </w:tr>
    </w:tbl>
    <w:p w:rsidR="00E47851" w:rsidRPr="00756E05" w:rsidRDefault="00D0580C" w:rsidP="00756E05">
      <w:pPr>
        <w:keepNext/>
        <w:rPr>
          <w:noProof/>
          <w:vanish/>
          <w:color w:val="FF0000"/>
        </w:rPr>
      </w:pPr>
      <w:bookmarkStart w:id="12" w:name="swLead_ProfSoc"/>
      <w:r>
        <w:rPr>
          <w:noProof/>
          <w:vanish/>
          <w:color w:val="FF0000"/>
        </w:rPr>
        <w:t>Professional societies</w:t>
      </w:r>
      <w:bookmarkEnd w:id="12"/>
    </w:p>
    <w:sectPr w:rsidR="00E47851" w:rsidRPr="00756E05" w:rsidSect="003C4E92">
      <w:headerReference w:type="even" r:id="rId9"/>
      <w:headerReference w:type="default" r:id="rId10"/>
      <w:footerReference w:type="even" r:id="rId11"/>
      <w:footerReference w:type="default" r:id="rId12"/>
      <w:headerReference w:type="first" r:id="rId13"/>
      <w:footerReference w:type="first" r:id="rId14"/>
      <w:pgSz w:w="11907" w:h="16840" w:code="9"/>
      <w:pgMar w:top="142" w:right="1701" w:bottom="2694" w:left="1701" w:header="737" w:footer="624" w:gutter="0"/>
      <w:cols w:space="720"/>
      <w:titlePg/>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E31AF" w:rsidRDefault="003E31AF">
      <w:r>
        <w:separator/>
      </w:r>
    </w:p>
  </w:endnote>
  <w:endnote w:type="continuationSeparator" w:id="1">
    <w:p w:rsidR="003E31AF" w:rsidRDefault="003E31AF">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BBLogotyper">
    <w:altName w:val="Symbol"/>
    <w:charset w:val="02"/>
    <w:family w:val="auto"/>
    <w:pitch w:val="variable"/>
    <w:sig w:usb0="00000000" w:usb1="10000000" w:usb2="00000000" w:usb3="00000000" w:csb0="80000000" w:csb1="00000000"/>
  </w:font>
  <w:font w:name="Swecologotypes0">
    <w:altName w:val="Courier New"/>
    <w:charset w:val="00"/>
    <w:family w:val="auto"/>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03917609"/>
      <w:docPartObj>
        <w:docPartGallery w:val="Page Numbers (Bottom of Page)"/>
        <w:docPartUnique/>
      </w:docPartObj>
    </w:sdtPr>
    <w:sdtEndPr>
      <w:rPr>
        <w:noProof/>
      </w:rPr>
    </w:sdtEndPr>
    <w:sdtContent>
      <w:p w:rsidR="00A23B43" w:rsidRDefault="00C76AEC">
        <w:pPr>
          <w:pStyle w:val="Footer"/>
          <w:jc w:val="right"/>
        </w:pPr>
        <w:r>
          <w:fldChar w:fldCharType="begin"/>
        </w:r>
        <w:r w:rsidR="00A23B43">
          <w:instrText xml:space="preserve"> PAGE   \* MERGEFORMAT </w:instrText>
        </w:r>
        <w:r>
          <w:fldChar w:fldCharType="separate"/>
        </w:r>
        <w:r w:rsidR="0013734C">
          <w:rPr>
            <w:noProof/>
          </w:rPr>
          <w:t>4</w:t>
        </w:r>
        <w:r>
          <w:rPr>
            <w:noProof/>
          </w:rPr>
          <w:fldChar w:fldCharType="end"/>
        </w:r>
      </w:p>
    </w:sdtContent>
  </w:sdt>
  <w:p w:rsidR="00BA04BE" w:rsidRPr="007415E2" w:rsidRDefault="00BA04BE">
    <w:pPr>
      <w:pStyle w:val="Footer"/>
      <w:rPr>
        <w:sz w:val="2"/>
        <w:szCs w:val="2"/>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51220830"/>
      <w:docPartObj>
        <w:docPartGallery w:val="Page Numbers (Bottom of Page)"/>
        <w:docPartUnique/>
      </w:docPartObj>
    </w:sdtPr>
    <w:sdtEndPr>
      <w:rPr>
        <w:noProof/>
      </w:rPr>
    </w:sdtEndPr>
    <w:sdtContent>
      <w:p w:rsidR="00A23B43" w:rsidRDefault="00C76AEC">
        <w:pPr>
          <w:pStyle w:val="Footer"/>
          <w:jc w:val="right"/>
        </w:pPr>
        <w:r>
          <w:fldChar w:fldCharType="begin"/>
        </w:r>
        <w:r w:rsidR="00A23B43">
          <w:instrText xml:space="preserve"> PAGE   \* MERGEFORMAT </w:instrText>
        </w:r>
        <w:r>
          <w:fldChar w:fldCharType="separate"/>
        </w:r>
        <w:r w:rsidR="0013734C">
          <w:rPr>
            <w:noProof/>
          </w:rPr>
          <w:t>3</w:t>
        </w:r>
        <w:r>
          <w:rPr>
            <w:noProof/>
          </w:rPr>
          <w:fldChar w:fldCharType="end"/>
        </w:r>
      </w:p>
    </w:sdtContent>
  </w:sdt>
  <w:p w:rsidR="00BA04BE" w:rsidRDefault="00BA04BE">
    <w:pPr>
      <w:pStyle w:val="Footer"/>
      <w:rPr>
        <w:sz w:val="2"/>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32475583"/>
      <w:docPartObj>
        <w:docPartGallery w:val="Page Numbers (Bottom of Page)"/>
        <w:docPartUnique/>
      </w:docPartObj>
    </w:sdtPr>
    <w:sdtEndPr>
      <w:rPr>
        <w:noProof/>
      </w:rPr>
    </w:sdtEndPr>
    <w:sdtContent>
      <w:p w:rsidR="00A23B43" w:rsidRDefault="00C76AEC">
        <w:pPr>
          <w:pStyle w:val="Footer"/>
          <w:jc w:val="right"/>
        </w:pPr>
        <w:r>
          <w:fldChar w:fldCharType="begin"/>
        </w:r>
        <w:r w:rsidR="00A23B43">
          <w:instrText xml:space="preserve"> PAGE   \* MERGEFORMAT </w:instrText>
        </w:r>
        <w:r>
          <w:fldChar w:fldCharType="separate"/>
        </w:r>
        <w:r w:rsidR="0013734C">
          <w:rPr>
            <w:noProof/>
          </w:rPr>
          <w:t>1</w:t>
        </w:r>
        <w:r>
          <w:rPr>
            <w:noProof/>
          </w:rPr>
          <w:fldChar w:fldCharType="end"/>
        </w:r>
      </w:p>
    </w:sdtContent>
  </w:sdt>
  <w:p w:rsidR="00BA04BE" w:rsidRDefault="00BA04BE">
    <w:pPr>
      <w:pStyle w:val="Footer"/>
      <w:rPr>
        <w:sz w:val="2"/>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E31AF" w:rsidRDefault="003E31AF">
      <w:r>
        <w:separator/>
      </w:r>
    </w:p>
  </w:footnote>
  <w:footnote w:type="continuationSeparator" w:id="1">
    <w:p w:rsidR="003E31AF" w:rsidRDefault="003E31A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8533" w:type="dxa"/>
      <w:tblLayout w:type="fixed"/>
      <w:tblCellMar>
        <w:left w:w="0" w:type="dxa"/>
        <w:right w:w="0" w:type="dxa"/>
      </w:tblCellMar>
      <w:tblLook w:val="0000"/>
    </w:tblPr>
    <w:tblGrid>
      <w:gridCol w:w="4536"/>
      <w:gridCol w:w="3969"/>
      <w:gridCol w:w="28"/>
    </w:tblGrid>
    <w:tr w:rsidR="00BA04BE">
      <w:trPr>
        <w:trHeight w:hRule="exact" w:val="1134"/>
      </w:trPr>
      <w:tc>
        <w:tcPr>
          <w:tcW w:w="4536" w:type="dxa"/>
          <w:vAlign w:val="bottom"/>
        </w:tcPr>
        <w:p w:rsidR="00BA04BE" w:rsidRDefault="00BA04BE" w:rsidP="00810AE6">
          <w:pPr>
            <w:spacing w:after="173"/>
          </w:pPr>
          <w:r w:rsidRPr="004F4A0D">
            <w:rPr>
              <w:sz w:val="2"/>
              <w:szCs w:val="2"/>
            </w:rPr>
            <w:t> </w:t>
          </w:r>
        </w:p>
      </w:tc>
      <w:tc>
        <w:tcPr>
          <w:tcW w:w="3997" w:type="dxa"/>
          <w:gridSpan w:val="2"/>
          <w:vAlign w:val="bottom"/>
        </w:tcPr>
        <w:p w:rsidR="00BA04BE" w:rsidRDefault="00BA04BE" w:rsidP="00FF2969">
          <w:pPr>
            <w:spacing w:after="173"/>
            <w:jc w:val="right"/>
          </w:pPr>
          <w:bookmarkStart w:id="13" w:name="Logo_DBR"/>
          <w:bookmarkEnd w:id="13"/>
        </w:p>
      </w:tc>
    </w:tr>
    <w:tr w:rsidR="00BA04BE">
      <w:trPr>
        <w:gridAfter w:val="1"/>
        <w:wAfter w:w="28" w:type="dxa"/>
        <w:trHeight w:val="680"/>
      </w:trPr>
      <w:tc>
        <w:tcPr>
          <w:tcW w:w="8505" w:type="dxa"/>
          <w:gridSpan w:val="2"/>
          <w:tcBorders>
            <w:top w:val="single" w:sz="2" w:space="0" w:color="auto"/>
            <w:left w:val="nil"/>
            <w:bottom w:val="nil"/>
            <w:right w:val="nil"/>
          </w:tcBorders>
        </w:tcPr>
        <w:p w:rsidR="00BA04BE" w:rsidRDefault="00BA04BE" w:rsidP="00FF2969">
          <w:pPr>
            <w:pStyle w:val="Normal-extraradavstnd"/>
          </w:pPr>
        </w:p>
      </w:tc>
    </w:tr>
  </w:tbl>
  <w:p w:rsidR="00BA04BE" w:rsidRPr="007415E2" w:rsidRDefault="00BA04BE">
    <w:pPr>
      <w:pStyle w:val="Header"/>
      <w:rPr>
        <w:sz w:val="2"/>
        <w:szCs w:val="2"/>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8533" w:type="dxa"/>
      <w:tblLayout w:type="fixed"/>
      <w:tblCellMar>
        <w:left w:w="0" w:type="dxa"/>
        <w:right w:w="0" w:type="dxa"/>
      </w:tblCellMar>
      <w:tblLook w:val="0000"/>
    </w:tblPr>
    <w:tblGrid>
      <w:gridCol w:w="4536"/>
      <w:gridCol w:w="3969"/>
      <w:gridCol w:w="28"/>
    </w:tblGrid>
    <w:tr w:rsidR="00BA04BE">
      <w:trPr>
        <w:trHeight w:hRule="exact" w:val="1134"/>
      </w:trPr>
      <w:tc>
        <w:tcPr>
          <w:tcW w:w="4536" w:type="dxa"/>
          <w:vAlign w:val="bottom"/>
        </w:tcPr>
        <w:p w:rsidR="00BA04BE" w:rsidRDefault="00BA04BE" w:rsidP="008257B3">
          <w:pPr>
            <w:pStyle w:val="BrandingFormat"/>
          </w:pPr>
          <w:bookmarkStart w:id="14" w:name="Logo_DBL"/>
          <w:bookmarkEnd w:id="14"/>
        </w:p>
      </w:tc>
      <w:tc>
        <w:tcPr>
          <w:tcW w:w="3997" w:type="dxa"/>
          <w:gridSpan w:val="2"/>
          <w:vAlign w:val="bottom"/>
        </w:tcPr>
        <w:p w:rsidR="00BA04BE" w:rsidRDefault="00BA04BE" w:rsidP="00C31F9C">
          <w:pPr>
            <w:spacing w:after="173"/>
            <w:jc w:val="right"/>
          </w:pPr>
        </w:p>
      </w:tc>
    </w:tr>
    <w:tr w:rsidR="00BA04BE">
      <w:trPr>
        <w:gridAfter w:val="1"/>
        <w:wAfter w:w="28" w:type="dxa"/>
        <w:trHeight w:val="680"/>
      </w:trPr>
      <w:tc>
        <w:tcPr>
          <w:tcW w:w="8505" w:type="dxa"/>
          <w:gridSpan w:val="2"/>
          <w:tcBorders>
            <w:top w:val="single" w:sz="2" w:space="0" w:color="auto"/>
            <w:left w:val="nil"/>
            <w:bottom w:val="nil"/>
            <w:right w:val="nil"/>
          </w:tcBorders>
        </w:tcPr>
        <w:p w:rsidR="00BA04BE" w:rsidRDefault="00BA04BE">
          <w:pPr>
            <w:pStyle w:val="Normal-extraradavstnd"/>
          </w:pPr>
        </w:p>
      </w:tc>
    </w:tr>
  </w:tbl>
  <w:p w:rsidR="00BA04BE" w:rsidRPr="007415E2" w:rsidRDefault="00C76AEC" w:rsidP="004F4A0D">
    <w:pPr>
      <w:rPr>
        <w:sz w:val="2"/>
        <w:szCs w:val="2"/>
      </w:rPr>
    </w:pPr>
    <w:r w:rsidRPr="00C76AEC">
      <w:rPr>
        <w:noProof/>
        <w:sz w:val="2"/>
        <w:szCs w:val="2"/>
      </w:rPr>
      <w:pict>
        <v:line id="Line 70" o:spid="_x0000_s4097" style="position:absolute;z-index:251660288;visibility:visible;mso-position-horizontal-relative:text;mso-position-vertical-relative:text" from="-.3pt,-147.55pt" to="424.95pt,-14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" strokeweight=".25pt"/>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04BE" w:rsidRDefault="00BA04BE">
    <w:pPr>
      <w:pStyle w:val="Footer"/>
      <w:rPr>
        <w:sz w:val="2"/>
      </w:rPr>
    </w:pPr>
  </w:p>
  <w:p w:rsidR="00BA04BE" w:rsidRDefault="00BA04BE">
    <w:pPr>
      <w:pStyle w:val="Header"/>
      <w:rPr>
        <w:sz w:val="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13"/>
    <w:multiLevelType w:val="hybridMultilevel"/>
    <w:tmpl w:val="7ABC1D3C"/>
    <w:lvl w:ilvl="0" w:tplc="C9D44D18">
      <w:start w:val="1"/>
      <w:numFmt w:val="bullet"/>
      <w:lvlText w:val=""/>
      <w:lvlJc w:val="left"/>
      <w:pPr>
        <w:tabs>
          <w:tab w:val="left" w:pos="360"/>
        </w:tabs>
        <w:ind w:left="360" w:hanging="360"/>
      </w:pPr>
      <w:rPr>
        <w:rFonts w:ascii="Wingdings" w:hAnsi="Wingdings" w:hint="default"/>
        <w:sz w:val="20"/>
      </w:rPr>
    </w:lvl>
    <w:lvl w:ilvl="1" w:tplc="04090003">
      <w:start w:val="1"/>
      <w:numFmt w:val="bullet"/>
      <w:lvlText w:val="o"/>
      <w:lvlJc w:val="left"/>
      <w:pPr>
        <w:tabs>
          <w:tab w:val="left" w:pos="2160"/>
        </w:tabs>
        <w:ind w:left="2160" w:hanging="360"/>
      </w:pPr>
      <w:rPr>
        <w:rFonts w:ascii="Courier New" w:hAnsi="Courier New" w:hint="default"/>
      </w:rPr>
    </w:lvl>
    <w:lvl w:ilvl="2" w:tplc="04090005">
      <w:start w:val="1"/>
      <w:numFmt w:val="bullet"/>
      <w:lvlText w:val=""/>
      <w:lvlJc w:val="left"/>
      <w:pPr>
        <w:tabs>
          <w:tab w:val="left" w:pos="2880"/>
        </w:tabs>
        <w:ind w:left="2880" w:hanging="360"/>
      </w:pPr>
      <w:rPr>
        <w:rFonts w:ascii="Wingdings" w:hAnsi="Wingdings" w:hint="default"/>
      </w:rPr>
    </w:lvl>
    <w:lvl w:ilvl="3" w:tplc="04090001">
      <w:start w:val="1"/>
      <w:numFmt w:val="bullet"/>
      <w:lvlText w:val=""/>
      <w:lvlJc w:val="left"/>
      <w:pPr>
        <w:tabs>
          <w:tab w:val="left" w:pos="3600"/>
        </w:tabs>
        <w:ind w:left="3600" w:hanging="360"/>
      </w:pPr>
      <w:rPr>
        <w:rFonts w:ascii="Symbol" w:hAnsi="Symbol" w:hint="default"/>
      </w:rPr>
    </w:lvl>
    <w:lvl w:ilvl="4" w:tplc="04090003">
      <w:start w:val="1"/>
      <w:numFmt w:val="bullet"/>
      <w:lvlText w:val="o"/>
      <w:lvlJc w:val="left"/>
      <w:pPr>
        <w:tabs>
          <w:tab w:val="left" w:pos="4320"/>
        </w:tabs>
        <w:ind w:left="4320" w:hanging="360"/>
      </w:pPr>
      <w:rPr>
        <w:rFonts w:ascii="Courier New" w:hAnsi="Courier New" w:hint="default"/>
      </w:rPr>
    </w:lvl>
    <w:lvl w:ilvl="5" w:tplc="04090005">
      <w:start w:val="1"/>
      <w:numFmt w:val="bullet"/>
      <w:lvlText w:val=""/>
      <w:lvlJc w:val="left"/>
      <w:pPr>
        <w:tabs>
          <w:tab w:val="left" w:pos="5040"/>
        </w:tabs>
        <w:ind w:left="5040" w:hanging="360"/>
      </w:pPr>
      <w:rPr>
        <w:rFonts w:ascii="Wingdings" w:hAnsi="Wingdings" w:hint="default"/>
      </w:rPr>
    </w:lvl>
    <w:lvl w:ilvl="6" w:tplc="04090001">
      <w:start w:val="1"/>
      <w:numFmt w:val="bullet"/>
      <w:lvlText w:val=""/>
      <w:lvlJc w:val="left"/>
      <w:pPr>
        <w:tabs>
          <w:tab w:val="left" w:pos="5760"/>
        </w:tabs>
        <w:ind w:left="5760" w:hanging="360"/>
      </w:pPr>
      <w:rPr>
        <w:rFonts w:ascii="Symbol" w:hAnsi="Symbol" w:hint="default"/>
      </w:rPr>
    </w:lvl>
    <w:lvl w:ilvl="7" w:tplc="04090003">
      <w:start w:val="1"/>
      <w:numFmt w:val="bullet"/>
      <w:lvlText w:val="o"/>
      <w:lvlJc w:val="left"/>
      <w:pPr>
        <w:tabs>
          <w:tab w:val="left" w:pos="6480"/>
        </w:tabs>
        <w:ind w:left="6480" w:hanging="360"/>
      </w:pPr>
      <w:rPr>
        <w:rFonts w:ascii="Courier New" w:hAnsi="Courier New" w:hint="default"/>
      </w:rPr>
    </w:lvl>
    <w:lvl w:ilvl="8" w:tplc="04090005">
      <w:start w:val="1"/>
      <w:numFmt w:val="bullet"/>
      <w:lvlText w:val=""/>
      <w:lvlJc w:val="left"/>
      <w:pPr>
        <w:tabs>
          <w:tab w:val="left" w:pos="7200"/>
        </w:tabs>
        <w:ind w:left="7200" w:hanging="360"/>
      </w:pPr>
      <w:rPr>
        <w:rFonts w:ascii="Wingdings" w:hAnsi="Wingdings" w:hint="default"/>
      </w:rPr>
    </w:lvl>
  </w:abstractNum>
  <w:abstractNum w:abstractNumId="1">
    <w:nsid w:val="00D111D0"/>
    <w:multiLevelType w:val="hybridMultilevel"/>
    <w:tmpl w:val="39CEF972"/>
    <w:lvl w:ilvl="0" w:tplc="7C4E17B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8AA2346"/>
    <w:multiLevelType w:val="hybridMultilevel"/>
    <w:tmpl w:val="EEE0ABE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1E622F"/>
    <w:multiLevelType w:val="hybridMultilevel"/>
    <w:tmpl w:val="0C6E3DD6"/>
    <w:lvl w:ilvl="0" w:tplc="A7F4ED9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93739E1"/>
    <w:multiLevelType w:val="hybridMultilevel"/>
    <w:tmpl w:val="42A89DD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nsid w:val="09DB4F74"/>
    <w:multiLevelType w:val="hybridMultilevel"/>
    <w:tmpl w:val="CB8AF778"/>
    <w:lvl w:ilvl="0" w:tplc="21CE46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CAC5FAE"/>
    <w:multiLevelType w:val="hybridMultilevel"/>
    <w:tmpl w:val="BCFEFD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E4B7C4A"/>
    <w:multiLevelType w:val="singleLevel"/>
    <w:tmpl w:val="2F74DB54"/>
    <w:lvl w:ilvl="0">
      <w:start w:val="1"/>
      <w:numFmt w:val="bullet"/>
      <w:pStyle w:val="Punktlistastandard"/>
      <w:lvlText w:val=""/>
      <w:lvlJc w:val="left"/>
      <w:pPr>
        <w:tabs>
          <w:tab w:val="num" w:pos="0"/>
        </w:tabs>
        <w:ind w:left="283" w:hanging="283"/>
      </w:pPr>
      <w:rPr>
        <w:rFonts w:ascii="Symbol" w:hAnsi="Symbol" w:hint="default"/>
        <w:sz w:val="14"/>
      </w:rPr>
    </w:lvl>
  </w:abstractNum>
  <w:abstractNum w:abstractNumId="8">
    <w:nsid w:val="13974548"/>
    <w:multiLevelType w:val="hybridMultilevel"/>
    <w:tmpl w:val="989ABC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19DB1553"/>
    <w:multiLevelType w:val="hybridMultilevel"/>
    <w:tmpl w:val="82DCA61E"/>
    <w:lvl w:ilvl="0" w:tplc="041D000F">
      <w:start w:val="1"/>
      <w:numFmt w:val="decimal"/>
      <w:lvlText w:val="%1."/>
      <w:lvlJc w:val="left"/>
      <w:pPr>
        <w:tabs>
          <w:tab w:val="num" w:pos="360"/>
        </w:tabs>
        <w:ind w:left="360" w:hanging="360"/>
      </w:pPr>
      <w:rPr>
        <w:rFonts w:hint="default"/>
      </w:rPr>
    </w:lvl>
    <w:lvl w:ilvl="1" w:tplc="041D0003" w:tentative="1">
      <w:start w:val="1"/>
      <w:numFmt w:val="bullet"/>
      <w:lvlText w:val="o"/>
      <w:lvlJc w:val="left"/>
      <w:pPr>
        <w:tabs>
          <w:tab w:val="num" w:pos="1440"/>
        </w:tabs>
        <w:ind w:left="1440" w:hanging="360"/>
      </w:pPr>
      <w:rPr>
        <w:rFonts w:ascii="Courier New" w:hAnsi="Courier New" w:cs="Courier New" w:hint="default"/>
      </w:rPr>
    </w:lvl>
    <w:lvl w:ilvl="2" w:tplc="041D0005" w:tentative="1">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cs="Courier New"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cs="Courier New" w:hint="default"/>
      </w:rPr>
    </w:lvl>
    <w:lvl w:ilvl="8" w:tplc="041D0005" w:tentative="1">
      <w:start w:val="1"/>
      <w:numFmt w:val="bullet"/>
      <w:lvlText w:val=""/>
      <w:lvlJc w:val="left"/>
      <w:pPr>
        <w:tabs>
          <w:tab w:val="num" w:pos="6480"/>
        </w:tabs>
        <w:ind w:left="6480" w:hanging="360"/>
      </w:pPr>
      <w:rPr>
        <w:rFonts w:ascii="Wingdings" w:hAnsi="Wingdings" w:hint="default"/>
      </w:rPr>
    </w:lvl>
  </w:abstractNum>
  <w:abstractNum w:abstractNumId="10">
    <w:nsid w:val="1EE14433"/>
    <w:multiLevelType w:val="hybridMultilevel"/>
    <w:tmpl w:val="53541D98"/>
    <w:lvl w:ilvl="0" w:tplc="1DC8CDB0">
      <w:start w:val="1"/>
      <w:numFmt w:val="bullet"/>
      <w:lvlText w:val=""/>
      <w:lvlJc w:val="left"/>
      <w:pPr>
        <w:tabs>
          <w:tab w:val="num" w:pos="369"/>
        </w:tabs>
        <w:ind w:left="369" w:hanging="369"/>
      </w:pPr>
      <w:rPr>
        <w:rFonts w:ascii="Wingdings" w:hAnsi="Wingdings" w:hint="default"/>
      </w:rPr>
    </w:lvl>
    <w:lvl w:ilvl="1" w:tplc="041D0003" w:tentative="1">
      <w:start w:val="1"/>
      <w:numFmt w:val="bullet"/>
      <w:lvlText w:val="o"/>
      <w:lvlJc w:val="left"/>
      <w:pPr>
        <w:tabs>
          <w:tab w:val="num" w:pos="1440"/>
        </w:tabs>
        <w:ind w:left="1440" w:hanging="360"/>
      </w:pPr>
      <w:rPr>
        <w:rFonts w:ascii="Courier New" w:hAnsi="Courier New" w:cs="Courier New" w:hint="default"/>
      </w:rPr>
    </w:lvl>
    <w:lvl w:ilvl="2" w:tplc="041D0005" w:tentative="1">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cs="Courier New"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cs="Courier New" w:hint="default"/>
      </w:rPr>
    </w:lvl>
    <w:lvl w:ilvl="8" w:tplc="041D0005" w:tentative="1">
      <w:start w:val="1"/>
      <w:numFmt w:val="bullet"/>
      <w:lvlText w:val=""/>
      <w:lvlJc w:val="left"/>
      <w:pPr>
        <w:tabs>
          <w:tab w:val="num" w:pos="6480"/>
        </w:tabs>
        <w:ind w:left="6480" w:hanging="360"/>
      </w:pPr>
      <w:rPr>
        <w:rFonts w:ascii="Wingdings" w:hAnsi="Wingdings" w:hint="default"/>
      </w:rPr>
    </w:lvl>
  </w:abstractNum>
  <w:abstractNum w:abstractNumId="11">
    <w:nsid w:val="232A3A6A"/>
    <w:multiLevelType w:val="hybridMultilevel"/>
    <w:tmpl w:val="89343604"/>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nsid w:val="291A7D4A"/>
    <w:multiLevelType w:val="hybridMultilevel"/>
    <w:tmpl w:val="84A4E81E"/>
    <w:lvl w:ilvl="0" w:tplc="1DC8CDB0">
      <w:start w:val="1"/>
      <w:numFmt w:val="bullet"/>
      <w:lvlText w:val=""/>
      <w:lvlJc w:val="left"/>
      <w:pPr>
        <w:tabs>
          <w:tab w:val="num" w:pos="369"/>
        </w:tabs>
        <w:ind w:left="369" w:hanging="369"/>
      </w:pPr>
      <w:rPr>
        <w:rFonts w:ascii="Wingdings" w:hAnsi="Wingdings" w:hint="default"/>
      </w:rPr>
    </w:lvl>
    <w:lvl w:ilvl="1" w:tplc="041D0003" w:tentative="1">
      <w:start w:val="1"/>
      <w:numFmt w:val="bullet"/>
      <w:lvlText w:val="o"/>
      <w:lvlJc w:val="left"/>
      <w:pPr>
        <w:tabs>
          <w:tab w:val="num" w:pos="1440"/>
        </w:tabs>
        <w:ind w:left="1440" w:hanging="360"/>
      </w:pPr>
      <w:rPr>
        <w:rFonts w:ascii="Courier New" w:hAnsi="Courier New" w:cs="Courier New" w:hint="default"/>
      </w:rPr>
    </w:lvl>
    <w:lvl w:ilvl="2" w:tplc="041D0005" w:tentative="1">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cs="Courier New"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cs="Courier New" w:hint="default"/>
      </w:rPr>
    </w:lvl>
    <w:lvl w:ilvl="8" w:tplc="041D0005" w:tentative="1">
      <w:start w:val="1"/>
      <w:numFmt w:val="bullet"/>
      <w:lvlText w:val=""/>
      <w:lvlJc w:val="left"/>
      <w:pPr>
        <w:tabs>
          <w:tab w:val="num" w:pos="6480"/>
        </w:tabs>
        <w:ind w:left="6480" w:hanging="360"/>
      </w:pPr>
      <w:rPr>
        <w:rFonts w:ascii="Wingdings" w:hAnsi="Wingdings" w:hint="default"/>
      </w:rPr>
    </w:lvl>
  </w:abstractNum>
  <w:abstractNum w:abstractNumId="13">
    <w:nsid w:val="309E4AF4"/>
    <w:multiLevelType w:val="hybridMultilevel"/>
    <w:tmpl w:val="5B60E22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30E6168D"/>
    <w:multiLevelType w:val="hybridMultilevel"/>
    <w:tmpl w:val="B4C68812"/>
    <w:lvl w:ilvl="0" w:tplc="4009000D">
      <w:start w:val="1"/>
      <w:numFmt w:val="bullet"/>
      <w:lvlText w:val=""/>
      <w:lvlJc w:val="left"/>
      <w:pPr>
        <w:ind w:left="360" w:hanging="360"/>
      </w:pPr>
      <w:rPr>
        <w:rFonts w:ascii="Wingdings" w:hAnsi="Wingding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32750182"/>
    <w:multiLevelType w:val="hybridMultilevel"/>
    <w:tmpl w:val="9C5AA356"/>
    <w:lvl w:ilvl="0" w:tplc="B616E90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3B9A4BAF"/>
    <w:multiLevelType w:val="hybridMultilevel"/>
    <w:tmpl w:val="27FA2E44"/>
    <w:lvl w:ilvl="0" w:tplc="25082DE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3C055742"/>
    <w:multiLevelType w:val="hybridMultilevel"/>
    <w:tmpl w:val="73C6D45E"/>
    <w:lvl w:ilvl="0" w:tplc="7C4E17B0">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8">
    <w:nsid w:val="3CBF1E0C"/>
    <w:multiLevelType w:val="hybridMultilevel"/>
    <w:tmpl w:val="93E413A2"/>
    <w:lvl w:ilvl="0" w:tplc="9CF29278">
      <w:start w:val="1"/>
      <w:numFmt w:val="decimal"/>
      <w:lvlText w:val="%1."/>
      <w:lvlJc w:val="left"/>
      <w:pPr>
        <w:ind w:left="780" w:hanging="360"/>
      </w:pPr>
      <w:rPr>
        <w:rFonts w:hint="default"/>
      </w:r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19">
    <w:nsid w:val="475D7D26"/>
    <w:multiLevelType w:val="hybridMultilevel"/>
    <w:tmpl w:val="9000D12E"/>
    <w:lvl w:ilvl="0" w:tplc="BD5E49E6">
      <w:start w:val="1"/>
      <w:numFmt w:val="decimal"/>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20">
    <w:nsid w:val="49866E48"/>
    <w:multiLevelType w:val="hybridMultilevel"/>
    <w:tmpl w:val="CC4E62C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0E94F71"/>
    <w:multiLevelType w:val="hybridMultilevel"/>
    <w:tmpl w:val="C86EA40A"/>
    <w:lvl w:ilvl="0" w:tplc="7C4E17B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538C66DD"/>
    <w:multiLevelType w:val="hybridMultilevel"/>
    <w:tmpl w:val="ECF03072"/>
    <w:lvl w:ilvl="0" w:tplc="A9EC50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4726FA0"/>
    <w:multiLevelType w:val="hybridMultilevel"/>
    <w:tmpl w:val="3F02A436"/>
    <w:lvl w:ilvl="0" w:tplc="7C4E17B0">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594F6BD1"/>
    <w:multiLevelType w:val="hybridMultilevel"/>
    <w:tmpl w:val="74B6F7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5AEF3B28"/>
    <w:multiLevelType w:val="hybridMultilevel"/>
    <w:tmpl w:val="55F4EB3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B256018"/>
    <w:multiLevelType w:val="hybridMultilevel"/>
    <w:tmpl w:val="8AA432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0B13F3A"/>
    <w:multiLevelType w:val="hybridMultilevel"/>
    <w:tmpl w:val="3F02A436"/>
    <w:lvl w:ilvl="0" w:tplc="7C4E17B0">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nsid w:val="626F7D50"/>
    <w:multiLevelType w:val="hybridMultilevel"/>
    <w:tmpl w:val="9642DE5E"/>
    <w:lvl w:ilvl="0" w:tplc="4009000D">
      <w:start w:val="1"/>
      <w:numFmt w:val="bullet"/>
      <w:lvlText w:val=""/>
      <w:lvlJc w:val="left"/>
      <w:pPr>
        <w:ind w:left="765" w:hanging="360"/>
      </w:pPr>
      <w:rPr>
        <w:rFonts w:ascii="Wingdings" w:hAnsi="Wingdings" w:hint="default"/>
      </w:rPr>
    </w:lvl>
    <w:lvl w:ilvl="1" w:tplc="40090003" w:tentative="1">
      <w:start w:val="1"/>
      <w:numFmt w:val="bullet"/>
      <w:lvlText w:val="o"/>
      <w:lvlJc w:val="left"/>
      <w:pPr>
        <w:ind w:left="1485" w:hanging="360"/>
      </w:pPr>
      <w:rPr>
        <w:rFonts w:ascii="Courier New" w:hAnsi="Courier New" w:cs="Courier New" w:hint="default"/>
      </w:rPr>
    </w:lvl>
    <w:lvl w:ilvl="2" w:tplc="40090005" w:tentative="1">
      <w:start w:val="1"/>
      <w:numFmt w:val="bullet"/>
      <w:lvlText w:val=""/>
      <w:lvlJc w:val="left"/>
      <w:pPr>
        <w:ind w:left="2205" w:hanging="360"/>
      </w:pPr>
      <w:rPr>
        <w:rFonts w:ascii="Wingdings" w:hAnsi="Wingdings" w:hint="default"/>
      </w:rPr>
    </w:lvl>
    <w:lvl w:ilvl="3" w:tplc="40090001" w:tentative="1">
      <w:start w:val="1"/>
      <w:numFmt w:val="bullet"/>
      <w:lvlText w:val=""/>
      <w:lvlJc w:val="left"/>
      <w:pPr>
        <w:ind w:left="2925" w:hanging="360"/>
      </w:pPr>
      <w:rPr>
        <w:rFonts w:ascii="Symbol" w:hAnsi="Symbol" w:hint="default"/>
      </w:rPr>
    </w:lvl>
    <w:lvl w:ilvl="4" w:tplc="40090003" w:tentative="1">
      <w:start w:val="1"/>
      <w:numFmt w:val="bullet"/>
      <w:lvlText w:val="o"/>
      <w:lvlJc w:val="left"/>
      <w:pPr>
        <w:ind w:left="3645" w:hanging="360"/>
      </w:pPr>
      <w:rPr>
        <w:rFonts w:ascii="Courier New" w:hAnsi="Courier New" w:cs="Courier New" w:hint="default"/>
      </w:rPr>
    </w:lvl>
    <w:lvl w:ilvl="5" w:tplc="40090005" w:tentative="1">
      <w:start w:val="1"/>
      <w:numFmt w:val="bullet"/>
      <w:lvlText w:val=""/>
      <w:lvlJc w:val="left"/>
      <w:pPr>
        <w:ind w:left="4365" w:hanging="360"/>
      </w:pPr>
      <w:rPr>
        <w:rFonts w:ascii="Wingdings" w:hAnsi="Wingdings" w:hint="default"/>
      </w:rPr>
    </w:lvl>
    <w:lvl w:ilvl="6" w:tplc="40090001" w:tentative="1">
      <w:start w:val="1"/>
      <w:numFmt w:val="bullet"/>
      <w:lvlText w:val=""/>
      <w:lvlJc w:val="left"/>
      <w:pPr>
        <w:ind w:left="5085" w:hanging="360"/>
      </w:pPr>
      <w:rPr>
        <w:rFonts w:ascii="Symbol" w:hAnsi="Symbol" w:hint="default"/>
      </w:rPr>
    </w:lvl>
    <w:lvl w:ilvl="7" w:tplc="40090003" w:tentative="1">
      <w:start w:val="1"/>
      <w:numFmt w:val="bullet"/>
      <w:lvlText w:val="o"/>
      <w:lvlJc w:val="left"/>
      <w:pPr>
        <w:ind w:left="5805" w:hanging="360"/>
      </w:pPr>
      <w:rPr>
        <w:rFonts w:ascii="Courier New" w:hAnsi="Courier New" w:cs="Courier New" w:hint="default"/>
      </w:rPr>
    </w:lvl>
    <w:lvl w:ilvl="8" w:tplc="40090005" w:tentative="1">
      <w:start w:val="1"/>
      <w:numFmt w:val="bullet"/>
      <w:lvlText w:val=""/>
      <w:lvlJc w:val="left"/>
      <w:pPr>
        <w:ind w:left="6525" w:hanging="360"/>
      </w:pPr>
      <w:rPr>
        <w:rFonts w:ascii="Wingdings" w:hAnsi="Wingdings" w:hint="default"/>
      </w:rPr>
    </w:lvl>
  </w:abstractNum>
  <w:abstractNum w:abstractNumId="29">
    <w:nsid w:val="67A5720E"/>
    <w:multiLevelType w:val="hybridMultilevel"/>
    <w:tmpl w:val="BAF004E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nsid w:val="696A646F"/>
    <w:multiLevelType w:val="hybridMultilevel"/>
    <w:tmpl w:val="41DE4922"/>
    <w:lvl w:ilvl="0" w:tplc="ACFE37E8">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nsid w:val="698E37DC"/>
    <w:multiLevelType w:val="hybridMultilevel"/>
    <w:tmpl w:val="5FDCDB0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2">
    <w:nsid w:val="6DE94E5D"/>
    <w:multiLevelType w:val="hybridMultilevel"/>
    <w:tmpl w:val="F96AE2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12974C7"/>
    <w:multiLevelType w:val="hybridMultilevel"/>
    <w:tmpl w:val="97B44488"/>
    <w:lvl w:ilvl="0" w:tplc="7C4E17B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nsid w:val="76A915CF"/>
    <w:multiLevelType w:val="singleLevel"/>
    <w:tmpl w:val="C8E4915C"/>
    <w:lvl w:ilvl="0">
      <w:start w:val="1"/>
      <w:numFmt w:val="bullet"/>
      <w:pStyle w:val="Punktlistatt"/>
      <w:lvlText w:val=""/>
      <w:lvlJc w:val="left"/>
      <w:pPr>
        <w:tabs>
          <w:tab w:val="num" w:pos="360"/>
        </w:tabs>
        <w:ind w:left="283" w:hanging="283"/>
      </w:pPr>
      <w:rPr>
        <w:rFonts w:ascii="Symbol" w:hAnsi="Symbol" w:hint="default"/>
        <w:sz w:val="14"/>
      </w:rPr>
    </w:lvl>
  </w:abstractNum>
  <w:abstractNum w:abstractNumId="35">
    <w:nsid w:val="76EE6004"/>
    <w:multiLevelType w:val="hybridMultilevel"/>
    <w:tmpl w:val="90580A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nsid w:val="7D1D0246"/>
    <w:multiLevelType w:val="hybridMultilevel"/>
    <w:tmpl w:val="3F02A436"/>
    <w:lvl w:ilvl="0" w:tplc="7C4E17B0">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7"/>
  </w:num>
  <w:num w:numId="2">
    <w:abstractNumId w:val="34"/>
  </w:num>
  <w:num w:numId="3">
    <w:abstractNumId w:val="10"/>
  </w:num>
  <w:num w:numId="4">
    <w:abstractNumId w:val="9"/>
  </w:num>
  <w:num w:numId="5">
    <w:abstractNumId w:val="12"/>
  </w:num>
  <w:num w:numId="6">
    <w:abstractNumId w:val="25"/>
  </w:num>
  <w:num w:numId="7">
    <w:abstractNumId w:val="2"/>
  </w:num>
  <w:num w:numId="8">
    <w:abstractNumId w:val="20"/>
  </w:num>
  <w:num w:numId="9">
    <w:abstractNumId w:val="6"/>
  </w:num>
  <w:num w:numId="10">
    <w:abstractNumId w:val="3"/>
  </w:num>
  <w:num w:numId="11">
    <w:abstractNumId w:val="26"/>
  </w:num>
  <w:num w:numId="12">
    <w:abstractNumId w:val="32"/>
  </w:num>
  <w:num w:numId="13">
    <w:abstractNumId w:val="22"/>
  </w:num>
  <w:num w:numId="14">
    <w:abstractNumId w:val="5"/>
  </w:num>
  <w:num w:numId="15">
    <w:abstractNumId w:val="11"/>
  </w:num>
  <w:num w:numId="16">
    <w:abstractNumId w:val="31"/>
  </w:num>
  <w:num w:numId="17">
    <w:abstractNumId w:val="0"/>
  </w:num>
  <w:num w:numId="18">
    <w:abstractNumId w:val="8"/>
  </w:num>
  <w:num w:numId="19">
    <w:abstractNumId w:val="24"/>
  </w:num>
  <w:num w:numId="20">
    <w:abstractNumId w:val="29"/>
  </w:num>
  <w:num w:numId="21">
    <w:abstractNumId w:val="19"/>
  </w:num>
  <w:num w:numId="22">
    <w:abstractNumId w:val="18"/>
  </w:num>
  <w:num w:numId="23">
    <w:abstractNumId w:val="23"/>
  </w:num>
  <w:num w:numId="24">
    <w:abstractNumId w:val="28"/>
  </w:num>
  <w:num w:numId="25">
    <w:abstractNumId w:val="36"/>
  </w:num>
  <w:num w:numId="26">
    <w:abstractNumId w:val="14"/>
  </w:num>
  <w:num w:numId="27">
    <w:abstractNumId w:val="27"/>
  </w:num>
  <w:num w:numId="28">
    <w:abstractNumId w:val="35"/>
  </w:num>
  <w:num w:numId="29">
    <w:abstractNumId w:val="17"/>
  </w:num>
  <w:num w:numId="30">
    <w:abstractNumId w:val="1"/>
  </w:num>
  <w:num w:numId="31">
    <w:abstractNumId w:val="21"/>
  </w:num>
  <w:num w:numId="32">
    <w:abstractNumId w:val="13"/>
  </w:num>
  <w:num w:numId="33">
    <w:abstractNumId w:val="33"/>
  </w:num>
  <w:num w:numId="34">
    <w:abstractNumId w:val="16"/>
  </w:num>
  <w:num w:numId="35">
    <w:abstractNumId w:val="15"/>
  </w:num>
  <w:num w:numId="36">
    <w:abstractNumId w:val="30"/>
  </w:num>
  <w:num w:numId="3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stylePaneFormatFilter w:val="3801"/>
  <w:defaultTabStop w:val="1276"/>
  <w:hyphenationZone w:val="425"/>
  <w:doNotHyphenateCaps/>
  <w:evenAndOddHeaders/>
  <w:drawingGridHorizontalSpacing w:val="100"/>
  <w:displayHorizontalDrawingGridEvery w:val="0"/>
  <w:displayVerticalDrawingGridEvery w:val="0"/>
  <w:noPunctuationKerning/>
  <w:characterSpacingControl w:val="doNotCompress"/>
  <w:hdrShapeDefaults>
    <o:shapedefaults v:ext="edit" spidmax="9218"/>
    <o:shapelayout v:ext="edit">
      <o:idmap v:ext="edit" data="4"/>
    </o:shapelayout>
  </w:hdrShapeDefaults>
  <w:footnotePr>
    <w:footnote w:id="0"/>
    <w:footnote w:id="1"/>
  </w:footnotePr>
  <w:endnotePr>
    <w:endnote w:id="0"/>
    <w:endnote w:id="1"/>
  </w:endnotePr>
  <w:compat/>
  <w:docVars>
    <w:docVar w:name="company" w:val="Company3"/>
    <w:docVar w:name="DotCode" w:val="ZSS00000"/>
    <w:docVar w:name="language" w:val="S"/>
    <w:docVar w:name="letter" w:val="1"/>
    <w:docVar w:name="NameProject" w:val="Yes"/>
    <w:docVar w:name="NoProject" w:val="Yes"/>
    <w:docVar w:name="person" w:val="Personally0"/>
  </w:docVars>
  <w:rsids>
    <w:rsidRoot w:val="00D0580C"/>
    <w:rsid w:val="00001D08"/>
    <w:rsid w:val="00003357"/>
    <w:rsid w:val="00005A97"/>
    <w:rsid w:val="00007237"/>
    <w:rsid w:val="0001238A"/>
    <w:rsid w:val="00014164"/>
    <w:rsid w:val="00017593"/>
    <w:rsid w:val="000208F9"/>
    <w:rsid w:val="000235BC"/>
    <w:rsid w:val="000325B7"/>
    <w:rsid w:val="00034C2F"/>
    <w:rsid w:val="000424E2"/>
    <w:rsid w:val="00042E7A"/>
    <w:rsid w:val="000442F7"/>
    <w:rsid w:val="000551E2"/>
    <w:rsid w:val="000629E8"/>
    <w:rsid w:val="00063063"/>
    <w:rsid w:val="0007115C"/>
    <w:rsid w:val="00071B92"/>
    <w:rsid w:val="000775FC"/>
    <w:rsid w:val="00086718"/>
    <w:rsid w:val="000912E8"/>
    <w:rsid w:val="00096A1B"/>
    <w:rsid w:val="00097F61"/>
    <w:rsid w:val="000B0351"/>
    <w:rsid w:val="000B0844"/>
    <w:rsid w:val="000B6FD7"/>
    <w:rsid w:val="000C38D3"/>
    <w:rsid w:val="000C4D97"/>
    <w:rsid w:val="000C622D"/>
    <w:rsid w:val="000D2736"/>
    <w:rsid w:val="000D716E"/>
    <w:rsid w:val="000F0BD5"/>
    <w:rsid w:val="000F1384"/>
    <w:rsid w:val="000F2ADF"/>
    <w:rsid w:val="000F5335"/>
    <w:rsid w:val="000F7584"/>
    <w:rsid w:val="00100EA4"/>
    <w:rsid w:val="00125274"/>
    <w:rsid w:val="00125356"/>
    <w:rsid w:val="00130D79"/>
    <w:rsid w:val="00134468"/>
    <w:rsid w:val="00134872"/>
    <w:rsid w:val="00135EFB"/>
    <w:rsid w:val="00136971"/>
    <w:rsid w:val="0013734C"/>
    <w:rsid w:val="00140747"/>
    <w:rsid w:val="001422D1"/>
    <w:rsid w:val="001429A2"/>
    <w:rsid w:val="001429E8"/>
    <w:rsid w:val="00147403"/>
    <w:rsid w:val="0015747F"/>
    <w:rsid w:val="00165DDC"/>
    <w:rsid w:val="00173308"/>
    <w:rsid w:val="00177C86"/>
    <w:rsid w:val="0019030C"/>
    <w:rsid w:val="00197B98"/>
    <w:rsid w:val="001A233B"/>
    <w:rsid w:val="001A4595"/>
    <w:rsid w:val="001A4671"/>
    <w:rsid w:val="001B0EC7"/>
    <w:rsid w:val="001B2C1E"/>
    <w:rsid w:val="001C65CC"/>
    <w:rsid w:val="001D5810"/>
    <w:rsid w:val="001D7A8A"/>
    <w:rsid w:val="001E2BF2"/>
    <w:rsid w:val="001E3A5E"/>
    <w:rsid w:val="001E651E"/>
    <w:rsid w:val="001E6990"/>
    <w:rsid w:val="001E6AE8"/>
    <w:rsid w:val="001F46B6"/>
    <w:rsid w:val="001F7328"/>
    <w:rsid w:val="00200183"/>
    <w:rsid w:val="00213CD4"/>
    <w:rsid w:val="00214F77"/>
    <w:rsid w:val="002342A6"/>
    <w:rsid w:val="00237EE8"/>
    <w:rsid w:val="00246384"/>
    <w:rsid w:val="00276F4C"/>
    <w:rsid w:val="002778A3"/>
    <w:rsid w:val="00285CDC"/>
    <w:rsid w:val="00286A94"/>
    <w:rsid w:val="00287ECC"/>
    <w:rsid w:val="002916EB"/>
    <w:rsid w:val="002944D2"/>
    <w:rsid w:val="002A03CF"/>
    <w:rsid w:val="002A4EA9"/>
    <w:rsid w:val="002A6B4F"/>
    <w:rsid w:val="002A716B"/>
    <w:rsid w:val="002B18AE"/>
    <w:rsid w:val="002B4286"/>
    <w:rsid w:val="002B4510"/>
    <w:rsid w:val="002C2E72"/>
    <w:rsid w:val="002C5D38"/>
    <w:rsid w:val="002D2E97"/>
    <w:rsid w:val="002E286F"/>
    <w:rsid w:val="002E434F"/>
    <w:rsid w:val="002E4418"/>
    <w:rsid w:val="002E4E4E"/>
    <w:rsid w:val="002E7C83"/>
    <w:rsid w:val="002F0454"/>
    <w:rsid w:val="002F598A"/>
    <w:rsid w:val="00310426"/>
    <w:rsid w:val="00313D4B"/>
    <w:rsid w:val="00321458"/>
    <w:rsid w:val="003252CC"/>
    <w:rsid w:val="00333EC5"/>
    <w:rsid w:val="00334679"/>
    <w:rsid w:val="00335C9A"/>
    <w:rsid w:val="00354FEF"/>
    <w:rsid w:val="00374E3A"/>
    <w:rsid w:val="00376C81"/>
    <w:rsid w:val="003815E8"/>
    <w:rsid w:val="00396318"/>
    <w:rsid w:val="003C1319"/>
    <w:rsid w:val="003C36A2"/>
    <w:rsid w:val="003C370D"/>
    <w:rsid w:val="003C4E92"/>
    <w:rsid w:val="003C71B8"/>
    <w:rsid w:val="003D07E8"/>
    <w:rsid w:val="003D27C6"/>
    <w:rsid w:val="003E05B6"/>
    <w:rsid w:val="003E2193"/>
    <w:rsid w:val="003E2429"/>
    <w:rsid w:val="003E31AF"/>
    <w:rsid w:val="003E582C"/>
    <w:rsid w:val="003F0C4F"/>
    <w:rsid w:val="003F4BDC"/>
    <w:rsid w:val="00403667"/>
    <w:rsid w:val="00405525"/>
    <w:rsid w:val="004169A1"/>
    <w:rsid w:val="004176F5"/>
    <w:rsid w:val="00420FCD"/>
    <w:rsid w:val="0043151B"/>
    <w:rsid w:val="00432CEA"/>
    <w:rsid w:val="004345DE"/>
    <w:rsid w:val="004360F5"/>
    <w:rsid w:val="00436E1F"/>
    <w:rsid w:val="00445301"/>
    <w:rsid w:val="00447755"/>
    <w:rsid w:val="00450272"/>
    <w:rsid w:val="00454D35"/>
    <w:rsid w:val="004635C7"/>
    <w:rsid w:val="004720E7"/>
    <w:rsid w:val="00482194"/>
    <w:rsid w:val="0049330F"/>
    <w:rsid w:val="004943A8"/>
    <w:rsid w:val="004A0E72"/>
    <w:rsid w:val="004A31CA"/>
    <w:rsid w:val="004A509E"/>
    <w:rsid w:val="004A658B"/>
    <w:rsid w:val="004B784C"/>
    <w:rsid w:val="004C410E"/>
    <w:rsid w:val="004C7BA6"/>
    <w:rsid w:val="004D1A38"/>
    <w:rsid w:val="004D2D6C"/>
    <w:rsid w:val="004D5B88"/>
    <w:rsid w:val="004D6B12"/>
    <w:rsid w:val="004D7057"/>
    <w:rsid w:val="004E11AD"/>
    <w:rsid w:val="004E316D"/>
    <w:rsid w:val="004F311E"/>
    <w:rsid w:val="004F4A0D"/>
    <w:rsid w:val="004F592E"/>
    <w:rsid w:val="004F5F6C"/>
    <w:rsid w:val="00511E72"/>
    <w:rsid w:val="00513BE2"/>
    <w:rsid w:val="00516BD3"/>
    <w:rsid w:val="00516D0C"/>
    <w:rsid w:val="0052084C"/>
    <w:rsid w:val="00530F12"/>
    <w:rsid w:val="0053322C"/>
    <w:rsid w:val="0053420C"/>
    <w:rsid w:val="00537D8E"/>
    <w:rsid w:val="005427BF"/>
    <w:rsid w:val="00546076"/>
    <w:rsid w:val="005469A9"/>
    <w:rsid w:val="00546B85"/>
    <w:rsid w:val="0055527B"/>
    <w:rsid w:val="005601F3"/>
    <w:rsid w:val="0056322A"/>
    <w:rsid w:val="0056343B"/>
    <w:rsid w:val="00567423"/>
    <w:rsid w:val="00597193"/>
    <w:rsid w:val="005A57BB"/>
    <w:rsid w:val="005B3EFE"/>
    <w:rsid w:val="005B6137"/>
    <w:rsid w:val="005C300A"/>
    <w:rsid w:val="005C6F5E"/>
    <w:rsid w:val="005D6175"/>
    <w:rsid w:val="005D7ACD"/>
    <w:rsid w:val="005E77E2"/>
    <w:rsid w:val="005F6A00"/>
    <w:rsid w:val="005F6CAB"/>
    <w:rsid w:val="00606398"/>
    <w:rsid w:val="006115DD"/>
    <w:rsid w:val="00612583"/>
    <w:rsid w:val="00616652"/>
    <w:rsid w:val="00623C20"/>
    <w:rsid w:val="006277B8"/>
    <w:rsid w:val="0063247D"/>
    <w:rsid w:val="006345E3"/>
    <w:rsid w:val="006461B5"/>
    <w:rsid w:val="00654249"/>
    <w:rsid w:val="00655630"/>
    <w:rsid w:val="0066468A"/>
    <w:rsid w:val="00667696"/>
    <w:rsid w:val="00684754"/>
    <w:rsid w:val="00693167"/>
    <w:rsid w:val="00695A7A"/>
    <w:rsid w:val="006A1622"/>
    <w:rsid w:val="006A2FB3"/>
    <w:rsid w:val="006A375B"/>
    <w:rsid w:val="006A6841"/>
    <w:rsid w:val="006B73A6"/>
    <w:rsid w:val="006C2013"/>
    <w:rsid w:val="006C4440"/>
    <w:rsid w:val="006D26CE"/>
    <w:rsid w:val="006D3C60"/>
    <w:rsid w:val="006D64A0"/>
    <w:rsid w:val="006E0C8B"/>
    <w:rsid w:val="006F1359"/>
    <w:rsid w:val="006F39B0"/>
    <w:rsid w:val="007000E5"/>
    <w:rsid w:val="007205B8"/>
    <w:rsid w:val="00722B11"/>
    <w:rsid w:val="00725D3B"/>
    <w:rsid w:val="00734F3A"/>
    <w:rsid w:val="007415E2"/>
    <w:rsid w:val="00745C4C"/>
    <w:rsid w:val="00746AE9"/>
    <w:rsid w:val="00756E05"/>
    <w:rsid w:val="00766FDF"/>
    <w:rsid w:val="00767152"/>
    <w:rsid w:val="007741AB"/>
    <w:rsid w:val="00775848"/>
    <w:rsid w:val="00777CAB"/>
    <w:rsid w:val="007908B3"/>
    <w:rsid w:val="00795597"/>
    <w:rsid w:val="0079607F"/>
    <w:rsid w:val="007A3F44"/>
    <w:rsid w:val="007B3EF6"/>
    <w:rsid w:val="007B7DF1"/>
    <w:rsid w:val="007C0622"/>
    <w:rsid w:val="007D399D"/>
    <w:rsid w:val="00810AE6"/>
    <w:rsid w:val="008257B3"/>
    <w:rsid w:val="00831D6C"/>
    <w:rsid w:val="00835384"/>
    <w:rsid w:val="00843BB0"/>
    <w:rsid w:val="00857803"/>
    <w:rsid w:val="00863C30"/>
    <w:rsid w:val="008677CE"/>
    <w:rsid w:val="00870FA9"/>
    <w:rsid w:val="008736E5"/>
    <w:rsid w:val="00882749"/>
    <w:rsid w:val="00882BF5"/>
    <w:rsid w:val="008869FC"/>
    <w:rsid w:val="00895224"/>
    <w:rsid w:val="00897463"/>
    <w:rsid w:val="008A427A"/>
    <w:rsid w:val="008A50EB"/>
    <w:rsid w:val="008B26C0"/>
    <w:rsid w:val="008B7D7C"/>
    <w:rsid w:val="008D1B05"/>
    <w:rsid w:val="008D395D"/>
    <w:rsid w:val="008E0926"/>
    <w:rsid w:val="008E0BD6"/>
    <w:rsid w:val="008E205E"/>
    <w:rsid w:val="008E44A8"/>
    <w:rsid w:val="008F70FE"/>
    <w:rsid w:val="009025E2"/>
    <w:rsid w:val="009030D0"/>
    <w:rsid w:val="00910574"/>
    <w:rsid w:val="009178BD"/>
    <w:rsid w:val="009249E3"/>
    <w:rsid w:val="00933E2B"/>
    <w:rsid w:val="00936628"/>
    <w:rsid w:val="00940EC9"/>
    <w:rsid w:val="009605F3"/>
    <w:rsid w:val="009638D0"/>
    <w:rsid w:val="00976911"/>
    <w:rsid w:val="00982C17"/>
    <w:rsid w:val="009852E4"/>
    <w:rsid w:val="009908B5"/>
    <w:rsid w:val="009A004D"/>
    <w:rsid w:val="009A2BCA"/>
    <w:rsid w:val="009B2720"/>
    <w:rsid w:val="009C315B"/>
    <w:rsid w:val="009C321E"/>
    <w:rsid w:val="009D3417"/>
    <w:rsid w:val="009D6869"/>
    <w:rsid w:val="009F0200"/>
    <w:rsid w:val="009F7D1B"/>
    <w:rsid w:val="00A162CF"/>
    <w:rsid w:val="00A20598"/>
    <w:rsid w:val="00A215C3"/>
    <w:rsid w:val="00A23555"/>
    <w:rsid w:val="00A2389C"/>
    <w:rsid w:val="00A23B43"/>
    <w:rsid w:val="00A37AF5"/>
    <w:rsid w:val="00A46E21"/>
    <w:rsid w:val="00A5134A"/>
    <w:rsid w:val="00A6529E"/>
    <w:rsid w:val="00A7599F"/>
    <w:rsid w:val="00A83B5B"/>
    <w:rsid w:val="00A875C1"/>
    <w:rsid w:val="00A91CFC"/>
    <w:rsid w:val="00AA11A1"/>
    <w:rsid w:val="00AC1E5A"/>
    <w:rsid w:val="00AC44A3"/>
    <w:rsid w:val="00AD4498"/>
    <w:rsid w:val="00AD666F"/>
    <w:rsid w:val="00AD787E"/>
    <w:rsid w:val="00AE0B32"/>
    <w:rsid w:val="00AE54F2"/>
    <w:rsid w:val="00AF4D4F"/>
    <w:rsid w:val="00AF6BD7"/>
    <w:rsid w:val="00B00C00"/>
    <w:rsid w:val="00B072C9"/>
    <w:rsid w:val="00B11334"/>
    <w:rsid w:val="00B13836"/>
    <w:rsid w:val="00B152C8"/>
    <w:rsid w:val="00B21C7C"/>
    <w:rsid w:val="00B42FC3"/>
    <w:rsid w:val="00B45D6B"/>
    <w:rsid w:val="00B51798"/>
    <w:rsid w:val="00B52BC5"/>
    <w:rsid w:val="00B54595"/>
    <w:rsid w:val="00B55B17"/>
    <w:rsid w:val="00B55B4B"/>
    <w:rsid w:val="00B56C4D"/>
    <w:rsid w:val="00B600D7"/>
    <w:rsid w:val="00B60B90"/>
    <w:rsid w:val="00B61BCF"/>
    <w:rsid w:val="00B6291F"/>
    <w:rsid w:val="00B71AD5"/>
    <w:rsid w:val="00B71FBE"/>
    <w:rsid w:val="00B811C7"/>
    <w:rsid w:val="00B81883"/>
    <w:rsid w:val="00B826C6"/>
    <w:rsid w:val="00B83D60"/>
    <w:rsid w:val="00B932C0"/>
    <w:rsid w:val="00B96910"/>
    <w:rsid w:val="00B96FC0"/>
    <w:rsid w:val="00BA04BE"/>
    <w:rsid w:val="00BA640F"/>
    <w:rsid w:val="00BA77E2"/>
    <w:rsid w:val="00BB480D"/>
    <w:rsid w:val="00BB511A"/>
    <w:rsid w:val="00BB5837"/>
    <w:rsid w:val="00BC06F1"/>
    <w:rsid w:val="00BC28FE"/>
    <w:rsid w:val="00BC61C3"/>
    <w:rsid w:val="00BD7796"/>
    <w:rsid w:val="00BE0FC9"/>
    <w:rsid w:val="00BF4BC5"/>
    <w:rsid w:val="00BF6825"/>
    <w:rsid w:val="00C06AC3"/>
    <w:rsid w:val="00C07341"/>
    <w:rsid w:val="00C273D8"/>
    <w:rsid w:val="00C31F9C"/>
    <w:rsid w:val="00C32759"/>
    <w:rsid w:val="00C3413F"/>
    <w:rsid w:val="00C34512"/>
    <w:rsid w:val="00C34A45"/>
    <w:rsid w:val="00C35DB8"/>
    <w:rsid w:val="00C36B76"/>
    <w:rsid w:val="00C54AF5"/>
    <w:rsid w:val="00C553E3"/>
    <w:rsid w:val="00C56AD7"/>
    <w:rsid w:val="00C76AEC"/>
    <w:rsid w:val="00C77324"/>
    <w:rsid w:val="00C939DC"/>
    <w:rsid w:val="00CA34E9"/>
    <w:rsid w:val="00CA4005"/>
    <w:rsid w:val="00CA7D7A"/>
    <w:rsid w:val="00CB78EC"/>
    <w:rsid w:val="00CB7988"/>
    <w:rsid w:val="00CB7C09"/>
    <w:rsid w:val="00CD1C43"/>
    <w:rsid w:val="00CD1DF2"/>
    <w:rsid w:val="00CD7AE8"/>
    <w:rsid w:val="00CE1C59"/>
    <w:rsid w:val="00CF1D50"/>
    <w:rsid w:val="00CF6C8A"/>
    <w:rsid w:val="00D01C9A"/>
    <w:rsid w:val="00D0580C"/>
    <w:rsid w:val="00D060AD"/>
    <w:rsid w:val="00D06D44"/>
    <w:rsid w:val="00D31671"/>
    <w:rsid w:val="00D44D7D"/>
    <w:rsid w:val="00D50B85"/>
    <w:rsid w:val="00D6126B"/>
    <w:rsid w:val="00D63DF1"/>
    <w:rsid w:val="00D67C15"/>
    <w:rsid w:val="00D8261E"/>
    <w:rsid w:val="00D94255"/>
    <w:rsid w:val="00D95EDB"/>
    <w:rsid w:val="00DA0E36"/>
    <w:rsid w:val="00DA2EA3"/>
    <w:rsid w:val="00DB31F1"/>
    <w:rsid w:val="00DB5221"/>
    <w:rsid w:val="00DC28FA"/>
    <w:rsid w:val="00DC5C0F"/>
    <w:rsid w:val="00DC5E6E"/>
    <w:rsid w:val="00DC7978"/>
    <w:rsid w:val="00DE3606"/>
    <w:rsid w:val="00DE483D"/>
    <w:rsid w:val="00DE5065"/>
    <w:rsid w:val="00DE7F74"/>
    <w:rsid w:val="00DF502B"/>
    <w:rsid w:val="00DF51C8"/>
    <w:rsid w:val="00DF76AB"/>
    <w:rsid w:val="00E010B7"/>
    <w:rsid w:val="00E01BB8"/>
    <w:rsid w:val="00E03CE1"/>
    <w:rsid w:val="00E22C36"/>
    <w:rsid w:val="00E24CC8"/>
    <w:rsid w:val="00E252E0"/>
    <w:rsid w:val="00E26DDB"/>
    <w:rsid w:val="00E32F91"/>
    <w:rsid w:val="00E3767E"/>
    <w:rsid w:val="00E42769"/>
    <w:rsid w:val="00E42B6C"/>
    <w:rsid w:val="00E458F1"/>
    <w:rsid w:val="00E46902"/>
    <w:rsid w:val="00E47851"/>
    <w:rsid w:val="00E478CD"/>
    <w:rsid w:val="00E51BFA"/>
    <w:rsid w:val="00E567E8"/>
    <w:rsid w:val="00E615DE"/>
    <w:rsid w:val="00E730AC"/>
    <w:rsid w:val="00E736AB"/>
    <w:rsid w:val="00E74083"/>
    <w:rsid w:val="00E87524"/>
    <w:rsid w:val="00E94112"/>
    <w:rsid w:val="00E959C9"/>
    <w:rsid w:val="00EA13A0"/>
    <w:rsid w:val="00EA1EE9"/>
    <w:rsid w:val="00EB1C2B"/>
    <w:rsid w:val="00EB27C6"/>
    <w:rsid w:val="00EB3533"/>
    <w:rsid w:val="00EC00A2"/>
    <w:rsid w:val="00EE0463"/>
    <w:rsid w:val="00EE0A42"/>
    <w:rsid w:val="00F03A6A"/>
    <w:rsid w:val="00F07106"/>
    <w:rsid w:val="00F075AF"/>
    <w:rsid w:val="00F101D6"/>
    <w:rsid w:val="00F10FC5"/>
    <w:rsid w:val="00F17D29"/>
    <w:rsid w:val="00F21B5E"/>
    <w:rsid w:val="00F2565E"/>
    <w:rsid w:val="00F428B9"/>
    <w:rsid w:val="00F61E09"/>
    <w:rsid w:val="00F65A26"/>
    <w:rsid w:val="00F756FC"/>
    <w:rsid w:val="00F76ABE"/>
    <w:rsid w:val="00F77155"/>
    <w:rsid w:val="00F90FA2"/>
    <w:rsid w:val="00F95D48"/>
    <w:rsid w:val="00FA14B3"/>
    <w:rsid w:val="00FA1AD6"/>
    <w:rsid w:val="00FB0B5A"/>
    <w:rsid w:val="00FB0BD6"/>
    <w:rsid w:val="00FB3890"/>
    <w:rsid w:val="00FB38AC"/>
    <w:rsid w:val="00FC02AC"/>
    <w:rsid w:val="00FC457E"/>
    <w:rsid w:val="00FC4726"/>
    <w:rsid w:val="00FD1FE0"/>
    <w:rsid w:val="00FD3204"/>
    <w:rsid w:val="00FE2B41"/>
    <w:rsid w:val="00FE3D67"/>
    <w:rsid w:val="00FE4CB4"/>
    <w:rsid w:val="00FE5C78"/>
    <w:rsid w:val="00FF08D6"/>
    <w:rsid w:val="00FF2580"/>
    <w:rsid w:val="00FF2969"/>
    <w:rsid w:val="00FF7B2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0B5A"/>
    <w:pPr>
      <w:tabs>
        <w:tab w:val="left" w:pos="0"/>
        <w:tab w:val="left" w:pos="567"/>
        <w:tab w:val="left" w:pos="1276"/>
        <w:tab w:val="left" w:pos="2552"/>
        <w:tab w:val="left" w:pos="3828"/>
        <w:tab w:val="left" w:pos="5103"/>
        <w:tab w:val="left" w:pos="6379"/>
        <w:tab w:val="right" w:pos="8364"/>
      </w:tabs>
    </w:pPr>
    <w:rPr>
      <w:rFonts w:ascii="Arial" w:hAnsi="Arial"/>
      <w:lang w:val="en-GB" w:eastAsia="sv-SE"/>
    </w:rPr>
  </w:style>
  <w:style w:type="paragraph" w:styleId="Heading1">
    <w:name w:val="heading 1"/>
    <w:basedOn w:val="BodyText"/>
    <w:next w:val="BodyText"/>
    <w:qFormat/>
    <w:rsid w:val="00310426"/>
    <w:pPr>
      <w:keepNext/>
      <w:spacing w:before="240"/>
      <w:outlineLvl w:val="0"/>
    </w:pPr>
    <w:rPr>
      <w:b/>
      <w:kern w:val="28"/>
      <w:sz w:val="22"/>
    </w:rPr>
  </w:style>
  <w:style w:type="paragraph" w:styleId="Heading2">
    <w:name w:val="heading 2"/>
    <w:basedOn w:val="BodyText"/>
    <w:next w:val="BodyText"/>
    <w:qFormat/>
    <w:rsid w:val="00310426"/>
    <w:pPr>
      <w:keepNext/>
      <w:spacing w:before="240"/>
      <w:outlineLvl w:val="1"/>
    </w:pPr>
    <w:rPr>
      <w:sz w:val="22"/>
    </w:rPr>
  </w:style>
  <w:style w:type="paragraph" w:styleId="Heading3">
    <w:name w:val="heading 3"/>
    <w:basedOn w:val="BodyText"/>
    <w:next w:val="BodyText"/>
    <w:qFormat/>
    <w:rsid w:val="00310426"/>
    <w:pPr>
      <w:keepNext/>
      <w:spacing w:before="240"/>
      <w:outlineLvl w:val="2"/>
    </w:pPr>
    <w:rPr>
      <w:spacing w:val="1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897463"/>
    <w:pPr>
      <w:tabs>
        <w:tab w:val="clear" w:pos="0"/>
        <w:tab w:val="clear" w:pos="567"/>
        <w:tab w:val="clear" w:pos="1276"/>
        <w:tab w:val="clear" w:pos="2552"/>
        <w:tab w:val="clear" w:pos="3828"/>
        <w:tab w:val="clear" w:pos="5103"/>
        <w:tab w:val="clear" w:pos="6379"/>
        <w:tab w:val="clear" w:pos="8364"/>
      </w:tabs>
      <w:spacing w:after="130" w:line="260" w:lineRule="atLeast"/>
    </w:pPr>
  </w:style>
  <w:style w:type="paragraph" w:customStyle="1" w:styleId="Normal-extraradavstndutantabbar">
    <w:name w:val="Normal - extra radavstånd utan tabbar"/>
    <w:basedOn w:val="Normal-extraradavstnd"/>
    <w:semiHidden/>
    <w:rsid w:val="00831D6C"/>
    <w:pPr>
      <w:tabs>
        <w:tab w:val="clear" w:pos="0"/>
        <w:tab w:val="clear" w:pos="567"/>
        <w:tab w:val="clear" w:pos="1276"/>
        <w:tab w:val="clear" w:pos="2552"/>
        <w:tab w:val="clear" w:pos="3828"/>
        <w:tab w:val="clear" w:pos="5103"/>
        <w:tab w:val="clear" w:pos="6379"/>
        <w:tab w:val="clear" w:pos="8364"/>
      </w:tabs>
    </w:pPr>
  </w:style>
  <w:style w:type="paragraph" w:customStyle="1" w:styleId="Normal-extraradavstnd">
    <w:name w:val="Normal - extra radavstånd"/>
    <w:basedOn w:val="Normal"/>
    <w:semiHidden/>
    <w:rsid w:val="00BC61C3"/>
    <w:pPr>
      <w:spacing w:line="260" w:lineRule="atLeast"/>
    </w:pPr>
  </w:style>
  <w:style w:type="paragraph" w:styleId="Header">
    <w:name w:val="header"/>
    <w:basedOn w:val="Normal"/>
    <w:semiHidden/>
    <w:rsid w:val="00831D6C"/>
    <w:pPr>
      <w:tabs>
        <w:tab w:val="clear" w:pos="0"/>
        <w:tab w:val="clear" w:pos="567"/>
        <w:tab w:val="clear" w:pos="1276"/>
        <w:tab w:val="clear" w:pos="2552"/>
        <w:tab w:val="clear" w:pos="3828"/>
        <w:tab w:val="clear" w:pos="5103"/>
        <w:tab w:val="clear" w:pos="6379"/>
        <w:tab w:val="clear" w:pos="8364"/>
        <w:tab w:val="center" w:pos="4536"/>
        <w:tab w:val="right" w:pos="9072"/>
      </w:tabs>
    </w:pPr>
  </w:style>
  <w:style w:type="paragraph" w:styleId="Footer">
    <w:name w:val="footer"/>
    <w:basedOn w:val="Normal"/>
    <w:link w:val="FooterChar"/>
    <w:uiPriority w:val="99"/>
    <w:rsid w:val="00831D6C"/>
    <w:pPr>
      <w:tabs>
        <w:tab w:val="clear" w:pos="0"/>
        <w:tab w:val="clear" w:pos="567"/>
        <w:tab w:val="clear" w:pos="1276"/>
        <w:tab w:val="clear" w:pos="2552"/>
        <w:tab w:val="clear" w:pos="3828"/>
        <w:tab w:val="clear" w:pos="5103"/>
        <w:tab w:val="clear" w:pos="6379"/>
        <w:tab w:val="clear" w:pos="8364"/>
        <w:tab w:val="center" w:pos="4536"/>
        <w:tab w:val="right" w:pos="9072"/>
      </w:tabs>
    </w:pPr>
    <w:rPr>
      <w:sz w:val="18"/>
    </w:rPr>
  </w:style>
  <w:style w:type="paragraph" w:customStyle="1" w:styleId="zSidfotAdress">
    <w:name w:val="zSidfotAdress"/>
    <w:basedOn w:val="Footer"/>
    <w:semiHidden/>
    <w:rsid w:val="00831D6C"/>
    <w:rPr>
      <w:noProof/>
      <w:sz w:val="14"/>
    </w:rPr>
  </w:style>
  <w:style w:type="paragraph" w:customStyle="1" w:styleId="zSidfotAdress1">
    <w:name w:val="zSidfotAdress1"/>
    <w:basedOn w:val="Footer"/>
    <w:next w:val="zSidfotAdress2"/>
    <w:semiHidden/>
    <w:rsid w:val="004D5B88"/>
    <w:pPr>
      <w:spacing w:line="160" w:lineRule="atLeast"/>
    </w:pPr>
    <w:rPr>
      <w:noProof/>
      <w:spacing w:val="16"/>
      <w:sz w:val="12"/>
    </w:rPr>
  </w:style>
  <w:style w:type="paragraph" w:customStyle="1" w:styleId="zSidfotAdress2">
    <w:name w:val="zSidfotAdress2"/>
    <w:basedOn w:val="Footer"/>
    <w:link w:val="zSidfotAdress2Char"/>
    <w:semiHidden/>
    <w:rsid w:val="000C38D3"/>
    <w:pPr>
      <w:spacing w:line="160" w:lineRule="atLeast"/>
    </w:pPr>
    <w:rPr>
      <w:noProof/>
      <w:spacing w:val="8"/>
      <w:sz w:val="12"/>
    </w:rPr>
  </w:style>
  <w:style w:type="paragraph" w:customStyle="1" w:styleId="Normal-Bilaga">
    <w:name w:val="Normal - Bilaga"/>
    <w:basedOn w:val="Normal-extraradavstnd"/>
    <w:semiHidden/>
    <w:rsid w:val="00831D6C"/>
    <w:pPr>
      <w:keepNext/>
      <w:keepLines/>
      <w:tabs>
        <w:tab w:val="clear" w:pos="567"/>
      </w:tabs>
      <w:ind w:left="1276" w:hanging="1276"/>
    </w:pPr>
  </w:style>
  <w:style w:type="paragraph" w:customStyle="1" w:styleId="Normal-Kopia">
    <w:name w:val="Normal - Kopia"/>
    <w:basedOn w:val="Normal-extraradavstnd"/>
    <w:semiHidden/>
    <w:rsid w:val="00831D6C"/>
    <w:pPr>
      <w:tabs>
        <w:tab w:val="clear" w:pos="567"/>
        <w:tab w:val="clear" w:pos="2552"/>
      </w:tabs>
      <w:ind w:left="1276" w:hanging="1276"/>
    </w:pPr>
  </w:style>
  <w:style w:type="paragraph" w:customStyle="1" w:styleId="zDatum">
    <w:name w:val="zDatum"/>
    <w:basedOn w:val="Normal"/>
    <w:semiHidden/>
    <w:rsid w:val="002778A3"/>
    <w:pPr>
      <w:spacing w:line="260" w:lineRule="atLeast"/>
    </w:pPr>
  </w:style>
  <w:style w:type="paragraph" w:customStyle="1" w:styleId="zHuvud">
    <w:name w:val="zHuvud"/>
    <w:basedOn w:val="Normal"/>
    <w:semiHidden/>
    <w:rsid w:val="00831D6C"/>
  </w:style>
  <w:style w:type="paragraph" w:customStyle="1" w:styleId="zLogo">
    <w:name w:val="zLogo"/>
    <w:basedOn w:val="Normal-extraradavstndutantabbar"/>
    <w:semiHidden/>
    <w:rsid w:val="00831D6C"/>
    <w:pPr>
      <w:spacing w:before="30"/>
    </w:pPr>
    <w:rPr>
      <w:rFonts w:ascii="VBBLogotyper" w:hAnsi="VBBLogotyper"/>
      <w:sz w:val="126"/>
    </w:rPr>
  </w:style>
  <w:style w:type="paragraph" w:customStyle="1" w:styleId="Bildtext">
    <w:name w:val="Bildtext"/>
    <w:basedOn w:val="Normal"/>
    <w:rsid w:val="00354FEF"/>
    <w:rPr>
      <w:i/>
      <w:sz w:val="16"/>
    </w:rPr>
  </w:style>
  <w:style w:type="character" w:customStyle="1" w:styleId="Instruktioneridoldtext">
    <w:name w:val="Instruktioner i dold text"/>
    <w:rsid w:val="00831D6C"/>
    <w:rPr>
      <w:noProof/>
      <w:vanish/>
      <w:color w:val="FF0000"/>
      <w:sz w:val="20"/>
    </w:rPr>
  </w:style>
  <w:style w:type="paragraph" w:customStyle="1" w:styleId="Punktlistastandard">
    <w:name w:val="Punktlista standard"/>
    <w:basedOn w:val="BodyText"/>
    <w:rsid w:val="00831D6C"/>
    <w:pPr>
      <w:numPr>
        <w:numId w:val="1"/>
      </w:numPr>
      <w:tabs>
        <w:tab w:val="left" w:pos="284"/>
      </w:tabs>
    </w:pPr>
  </w:style>
  <w:style w:type="paragraph" w:customStyle="1" w:styleId="Punktlistatt">
    <w:name w:val="Punktlista tät"/>
    <w:basedOn w:val="Normal"/>
    <w:rsid w:val="00831D6C"/>
    <w:pPr>
      <w:numPr>
        <w:numId w:val="2"/>
      </w:numPr>
      <w:tabs>
        <w:tab w:val="clear" w:pos="360"/>
        <w:tab w:val="left" w:pos="284"/>
      </w:tabs>
    </w:pPr>
  </w:style>
  <w:style w:type="paragraph" w:customStyle="1" w:styleId="Tabelltext">
    <w:name w:val="Tabelltext"/>
    <w:basedOn w:val="Normal"/>
    <w:link w:val="TabelltextChar"/>
    <w:semiHidden/>
    <w:rsid w:val="00831D6C"/>
    <w:pPr>
      <w:spacing w:before="60" w:after="60"/>
    </w:pPr>
  </w:style>
  <w:style w:type="paragraph" w:customStyle="1" w:styleId="zAvslut">
    <w:name w:val="zAvslut"/>
    <w:basedOn w:val="Normal"/>
    <w:semiHidden/>
    <w:rsid w:val="00831D6C"/>
    <w:pPr>
      <w:keepNext/>
      <w:keepLines/>
    </w:pPr>
    <w:rPr>
      <w:noProof/>
    </w:rPr>
  </w:style>
  <w:style w:type="paragraph" w:customStyle="1" w:styleId="zSidfotSkvg">
    <w:name w:val="zSidfotSökväg"/>
    <w:basedOn w:val="zSidfotAdress2"/>
    <w:semiHidden/>
    <w:rsid w:val="00A162CF"/>
    <w:pPr>
      <w:jc w:val="right"/>
    </w:pPr>
  </w:style>
  <w:style w:type="paragraph" w:customStyle="1" w:styleId="BrandingFormat">
    <w:name w:val="BrandingFormat"/>
    <w:basedOn w:val="Normal"/>
    <w:rsid w:val="00D44D7D"/>
    <w:pPr>
      <w:spacing w:after="173"/>
    </w:pPr>
  </w:style>
  <w:style w:type="paragraph" w:customStyle="1" w:styleId="zUppdrag">
    <w:name w:val="zUppdrag"/>
    <w:basedOn w:val="Normal-extraradavstnd"/>
    <w:semiHidden/>
    <w:rsid w:val="00831D6C"/>
    <w:pPr>
      <w:spacing w:before="140" w:after="420"/>
    </w:pPr>
  </w:style>
  <w:style w:type="paragraph" w:customStyle="1" w:styleId="zLedtext">
    <w:name w:val="zLedtext"/>
    <w:basedOn w:val="zDatum"/>
    <w:link w:val="zLedtextChar"/>
    <w:semiHidden/>
    <w:rsid w:val="003C370D"/>
    <w:pPr>
      <w:spacing w:line="250" w:lineRule="atLeast"/>
    </w:pPr>
    <w:rPr>
      <w:caps/>
      <w:sz w:val="12"/>
    </w:rPr>
  </w:style>
  <w:style w:type="paragraph" w:customStyle="1" w:styleId="zDokumenttyp">
    <w:name w:val="zDokumenttyp"/>
    <w:basedOn w:val="Normal"/>
    <w:next w:val="BodyText"/>
    <w:semiHidden/>
    <w:rsid w:val="000C38D3"/>
    <w:pPr>
      <w:spacing w:line="360" w:lineRule="exact"/>
    </w:pPr>
    <w:rPr>
      <w:caps/>
      <w:spacing w:val="20"/>
      <w:kern w:val="30"/>
      <w:sz w:val="30"/>
    </w:rPr>
  </w:style>
  <w:style w:type="paragraph" w:customStyle="1" w:styleId="zSidfotAdress1fet">
    <w:name w:val="zSidfotAdress1 fet"/>
    <w:basedOn w:val="zSidfotAdress1"/>
    <w:next w:val="zSidfotAdress2"/>
    <w:semiHidden/>
    <w:rsid w:val="00831D6C"/>
    <w:rPr>
      <w:b/>
    </w:rPr>
  </w:style>
  <w:style w:type="character" w:customStyle="1" w:styleId="zSidfotBOLAG">
    <w:name w:val="zSidfotBOLAG"/>
    <w:semiHidden/>
    <w:rsid w:val="000C38D3"/>
    <w:rPr>
      <w:noProof/>
      <w:spacing w:val="8"/>
      <w:sz w:val="14"/>
    </w:rPr>
  </w:style>
  <w:style w:type="paragraph" w:customStyle="1" w:styleId="zSidfotFretag">
    <w:name w:val="zSidfotFöretag"/>
    <w:basedOn w:val="Footer"/>
    <w:next w:val="Normal"/>
    <w:semiHidden/>
    <w:rsid w:val="00831D6C"/>
    <w:pPr>
      <w:spacing w:before="60" w:line="190" w:lineRule="exact"/>
    </w:pPr>
    <w:rPr>
      <w:noProof/>
    </w:rPr>
  </w:style>
  <w:style w:type="paragraph" w:customStyle="1" w:styleId="Sidfotfastradavst">
    <w:name w:val="Sidfot fast radavst"/>
    <w:basedOn w:val="Footer"/>
    <w:rsid w:val="00214F77"/>
    <w:pPr>
      <w:spacing w:line="160" w:lineRule="atLeast"/>
    </w:pPr>
    <w:rPr>
      <w:caps/>
      <w:noProof/>
      <w:spacing w:val="8"/>
      <w:sz w:val="12"/>
    </w:rPr>
  </w:style>
  <w:style w:type="paragraph" w:customStyle="1" w:styleId="zAdress">
    <w:name w:val="zAdress"/>
    <w:basedOn w:val="Normal"/>
    <w:semiHidden/>
    <w:rsid w:val="00831D6C"/>
    <w:pPr>
      <w:spacing w:line="280" w:lineRule="atLeast"/>
    </w:pPr>
  </w:style>
  <w:style w:type="paragraph" w:customStyle="1" w:styleId="zAdress1">
    <w:name w:val="zAdress1"/>
    <w:basedOn w:val="zAdress"/>
    <w:next w:val="zAdress"/>
    <w:semiHidden/>
    <w:rsid w:val="00831D6C"/>
  </w:style>
  <w:style w:type="character" w:customStyle="1" w:styleId="SwecoFretag">
    <w:name w:val="SwecoFöretag"/>
    <w:semiHidden/>
    <w:rsid w:val="00831D6C"/>
    <w:rPr>
      <w:rFonts w:ascii="Swecologotypes0" w:hAnsi="Swecologotypes0"/>
      <w:sz w:val="30"/>
    </w:rPr>
  </w:style>
  <w:style w:type="paragraph" w:customStyle="1" w:styleId="zUppdragsbenmning">
    <w:name w:val="zUppdragsbenämning"/>
    <w:basedOn w:val="Normal-extraradavstnd"/>
    <w:semiHidden/>
    <w:rsid w:val="002778A3"/>
  </w:style>
  <w:style w:type="paragraph" w:customStyle="1" w:styleId="zSwecoLogoSymbol">
    <w:name w:val="zSwecoLogoSymbol"/>
    <w:basedOn w:val="zSidfotAdress2"/>
    <w:semiHidden/>
    <w:rsid w:val="00831D6C"/>
    <w:pPr>
      <w:spacing w:line="1500" w:lineRule="exact"/>
    </w:pPr>
    <w:rPr>
      <w:rFonts w:ascii="Swecologotypes0" w:hAnsi="Swecologotypes0"/>
      <w:sz w:val="150"/>
    </w:rPr>
  </w:style>
  <w:style w:type="paragraph" w:customStyle="1" w:styleId="zDokBet">
    <w:name w:val="zDokBet"/>
    <w:basedOn w:val="Normal"/>
    <w:semiHidden/>
    <w:rsid w:val="008677CE"/>
    <w:pPr>
      <w:jc w:val="right"/>
    </w:pPr>
    <w:rPr>
      <w:noProof/>
      <w:sz w:val="10"/>
    </w:rPr>
  </w:style>
  <w:style w:type="paragraph" w:styleId="EndnoteText">
    <w:name w:val="endnote text"/>
    <w:basedOn w:val="Normal"/>
    <w:semiHidden/>
    <w:rsid w:val="005F6A00"/>
  </w:style>
  <w:style w:type="character" w:styleId="EndnoteReference">
    <w:name w:val="endnote reference"/>
    <w:semiHidden/>
    <w:rsid w:val="005F6A00"/>
    <w:rPr>
      <w:vertAlign w:val="superscript"/>
    </w:rPr>
  </w:style>
  <w:style w:type="character" w:styleId="PageNumber">
    <w:name w:val="page number"/>
    <w:semiHidden/>
    <w:rsid w:val="00CB7C09"/>
    <w:rPr>
      <w:rFonts w:ascii="Arial" w:hAnsi="Arial"/>
      <w:spacing w:val="0"/>
      <w:sz w:val="16"/>
    </w:rPr>
  </w:style>
  <w:style w:type="character" w:customStyle="1" w:styleId="FooterChar">
    <w:name w:val="Footer Char"/>
    <w:link w:val="Footer"/>
    <w:uiPriority w:val="99"/>
    <w:rsid w:val="000C38D3"/>
    <w:rPr>
      <w:rFonts w:ascii="Arial" w:hAnsi="Arial"/>
      <w:sz w:val="18"/>
      <w:lang w:val="sv-SE" w:eastAsia="sv-SE" w:bidi="ar-SA"/>
    </w:rPr>
  </w:style>
  <w:style w:type="character" w:customStyle="1" w:styleId="zSidfotAdress2Char">
    <w:name w:val="zSidfotAdress2 Char"/>
    <w:link w:val="zSidfotAdress2"/>
    <w:rsid w:val="000C38D3"/>
    <w:rPr>
      <w:rFonts w:ascii="Arial" w:hAnsi="Arial"/>
      <w:noProof/>
      <w:spacing w:val="8"/>
      <w:sz w:val="12"/>
      <w:lang w:val="sv-SE" w:eastAsia="sv-SE" w:bidi="ar-SA"/>
    </w:rPr>
  </w:style>
  <w:style w:type="paragraph" w:customStyle="1" w:styleId="Normal-14ptradavstnd">
    <w:name w:val="Normal - 14 pt radavstånd"/>
    <w:basedOn w:val="Normal"/>
    <w:semiHidden/>
    <w:rsid w:val="00134872"/>
    <w:pPr>
      <w:spacing w:line="260" w:lineRule="atLeast"/>
    </w:pPr>
  </w:style>
  <w:style w:type="paragraph" w:customStyle="1" w:styleId="Normal-14ptradutantabbar">
    <w:name w:val="Normal - 14 pt rad utan tabbar"/>
    <w:basedOn w:val="Normal-14ptradavstnd"/>
    <w:semiHidden/>
    <w:rsid w:val="00134872"/>
    <w:pPr>
      <w:tabs>
        <w:tab w:val="clear" w:pos="0"/>
        <w:tab w:val="clear" w:pos="567"/>
        <w:tab w:val="clear" w:pos="1276"/>
        <w:tab w:val="clear" w:pos="2552"/>
        <w:tab w:val="clear" w:pos="3828"/>
        <w:tab w:val="clear" w:pos="5103"/>
        <w:tab w:val="clear" w:pos="6379"/>
        <w:tab w:val="clear" w:pos="8364"/>
      </w:tabs>
    </w:pPr>
  </w:style>
  <w:style w:type="character" w:customStyle="1" w:styleId="TabelltextChar">
    <w:name w:val="Tabelltext Char"/>
    <w:link w:val="Tabelltext"/>
    <w:rsid w:val="003C370D"/>
    <w:rPr>
      <w:rFonts w:ascii="Arial" w:hAnsi="Arial"/>
      <w:lang w:val="sv-SE" w:eastAsia="sv-SE" w:bidi="ar-SA"/>
    </w:rPr>
  </w:style>
  <w:style w:type="character" w:customStyle="1" w:styleId="zLedtextChar">
    <w:name w:val="zLedtext Char"/>
    <w:link w:val="zLedtext"/>
    <w:rsid w:val="003C370D"/>
    <w:rPr>
      <w:rFonts w:ascii="Arial" w:hAnsi="Arial"/>
      <w:caps/>
      <w:sz w:val="12"/>
      <w:lang w:val="sv-SE" w:eastAsia="sv-SE" w:bidi="ar-SA"/>
    </w:rPr>
  </w:style>
  <w:style w:type="table" w:styleId="TableGrid">
    <w:name w:val="Table Grid"/>
    <w:basedOn w:val="TableNormal"/>
    <w:semiHidden/>
    <w:rsid w:val="003C370D"/>
    <w:pPr>
      <w:tabs>
        <w:tab w:val="left" w:pos="0"/>
        <w:tab w:val="left" w:pos="567"/>
        <w:tab w:val="left" w:pos="1276"/>
        <w:tab w:val="left" w:pos="2552"/>
        <w:tab w:val="left" w:pos="3828"/>
        <w:tab w:val="left" w:pos="5103"/>
        <w:tab w:val="left" w:pos="6379"/>
        <w:tab w:val="right" w:pos="8364"/>
      </w:tabs>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zSidnummerH">
    <w:name w:val="zSidnummerH"/>
    <w:basedOn w:val="Normal"/>
    <w:semiHidden/>
    <w:rsid w:val="00DF51C8"/>
    <w:pPr>
      <w:spacing w:line="160" w:lineRule="exact"/>
      <w:jc w:val="right"/>
    </w:pPr>
    <w:rPr>
      <w:sz w:val="16"/>
      <w:lang w:val="sv-SE"/>
    </w:rPr>
  </w:style>
  <w:style w:type="paragraph" w:customStyle="1" w:styleId="zSidnummerV">
    <w:name w:val="zSidnummerV"/>
    <w:basedOn w:val="zSidnummerH"/>
    <w:semiHidden/>
    <w:rsid w:val="00DF51C8"/>
    <w:pPr>
      <w:jc w:val="left"/>
    </w:pPr>
  </w:style>
  <w:style w:type="paragraph" w:styleId="BalloonText">
    <w:name w:val="Balloon Text"/>
    <w:basedOn w:val="Normal"/>
    <w:link w:val="BalloonTextChar"/>
    <w:rsid w:val="00F65A26"/>
    <w:rPr>
      <w:rFonts w:ascii="Tahoma" w:hAnsi="Tahoma" w:cs="Tahoma"/>
      <w:sz w:val="16"/>
      <w:szCs w:val="16"/>
    </w:rPr>
  </w:style>
  <w:style w:type="character" w:customStyle="1" w:styleId="BalloonTextChar">
    <w:name w:val="Balloon Text Char"/>
    <w:basedOn w:val="DefaultParagraphFont"/>
    <w:link w:val="BalloonText"/>
    <w:rsid w:val="00F65A26"/>
    <w:rPr>
      <w:rFonts w:ascii="Tahoma" w:hAnsi="Tahoma" w:cs="Tahoma"/>
      <w:sz w:val="16"/>
      <w:szCs w:val="16"/>
      <w:lang w:val="en-GB" w:eastAsia="sv-SE"/>
    </w:rPr>
  </w:style>
  <w:style w:type="paragraph" w:customStyle="1" w:styleId="WSPBodyText">
    <w:name w:val="WSP Body Text"/>
    <w:uiPriority w:val="99"/>
    <w:rsid w:val="00F03A6A"/>
    <w:pPr>
      <w:spacing w:after="130" w:line="260" w:lineRule="atLeast"/>
    </w:pPr>
    <w:rPr>
      <w:lang w:val="en-GB" w:eastAsia="en-GB"/>
    </w:rPr>
  </w:style>
  <w:style w:type="paragraph" w:customStyle="1" w:styleId="WSPHeading4">
    <w:name w:val="WSP Heading 4"/>
    <w:next w:val="WSPBodyText"/>
    <w:uiPriority w:val="99"/>
    <w:rsid w:val="005F6CAB"/>
    <w:pPr>
      <w:spacing w:line="260" w:lineRule="atLeast"/>
    </w:pPr>
    <w:rPr>
      <w:rFonts w:ascii="Arial" w:hAnsi="Arial" w:cs="Arial"/>
      <w:i/>
      <w:iCs/>
      <w:w w:val="95"/>
      <w:lang w:val="en-GB" w:eastAsia="en-GB"/>
    </w:rPr>
  </w:style>
</w:styles>
</file>

<file path=word/webSettings.xml><?xml version="1.0" encoding="utf-8"?>
<w:webSettings xmlns:r="http://schemas.openxmlformats.org/officeDocument/2006/relationships" xmlns:w="http://schemas.openxmlformats.org/wordprocessingml/2006/main">
  <w:divs>
    <w:div w:id="1453480621">
      <w:bodyDiv w:val="1"/>
      <w:marLeft w:val="0"/>
      <w:marRight w:val="0"/>
      <w:marTop w:val="0"/>
      <w:marBottom w:val="0"/>
      <w:divBdr>
        <w:top w:val="none" w:sz="0" w:space="0" w:color="auto"/>
        <w:left w:val="none" w:sz="0" w:space="0" w:color="auto"/>
        <w:bottom w:val="none" w:sz="0" w:space="0" w:color="auto"/>
        <w:right w:val="none" w:sz="0" w:space="0" w:color="auto"/>
      </w:divBdr>
    </w:div>
    <w:div w:id="1591960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G:\Virender\IT%20Information\Sweco%20Emails\CV_Virender_Sweco%20India.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CAD190-1051-4A7D-9BF9-B4616CB3AD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CV_Virender_Sweco India</Template>
  <TotalTime>521</TotalTime>
  <Pages>4</Pages>
  <Words>885</Words>
  <Characters>5051</Characters>
  <Application>Microsoft Office Word</Application>
  <DocSecurity>0</DocSecurity>
  <Lines>42</Lines>
  <Paragraphs>11</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Sweco Connect AB</Company>
  <LinksUpToDate>false</LinksUpToDate>
  <CharactersWithSpaces>5925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Virender Kumar</dc:creator>
  <cp:keywords/>
  <dc:description/>
  <cp:lastModifiedBy>Himanshu Sharma</cp:lastModifiedBy>
  <cp:revision>9</cp:revision>
  <cp:lastPrinted>2014-05-29T05:19:00Z</cp:lastPrinted>
  <dcterms:created xsi:type="dcterms:W3CDTF">2018-10-11T10:48:00Z</dcterms:created>
  <dcterms:modified xsi:type="dcterms:W3CDTF">2022-06-02T07:11:00Z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weco_TemplateName">
    <vt:lpwstr>CV</vt:lpwstr>
  </property>
  <property fmtid="{D5CDD505-2E9C-101B-9397-08002B2CF9AE}" pid="3" name="MSIP_Label_43f08ec5-d6d9-4227-8387-ccbfcb3632c4_Enabled">
    <vt:lpwstr>true</vt:lpwstr>
  </property>
  <property fmtid="{D5CDD505-2E9C-101B-9397-08002B2CF9AE}" pid="4" name="MSIP_Label_43f08ec5-d6d9-4227-8387-ccbfcb3632c4_SetDate">
    <vt:lpwstr>2021-01-27T10:20:59Z</vt:lpwstr>
  </property>
  <property fmtid="{D5CDD505-2E9C-101B-9397-08002B2CF9AE}" pid="5" name="MSIP_Label_43f08ec5-d6d9-4227-8387-ccbfcb3632c4_Method">
    <vt:lpwstr>Standard</vt:lpwstr>
  </property>
  <property fmtid="{D5CDD505-2E9C-101B-9397-08002B2CF9AE}" pid="6" name="MSIP_Label_43f08ec5-d6d9-4227-8387-ccbfcb3632c4_Name">
    <vt:lpwstr>Sweco Restricted</vt:lpwstr>
  </property>
  <property fmtid="{D5CDD505-2E9C-101B-9397-08002B2CF9AE}" pid="7" name="MSIP_Label_43f08ec5-d6d9-4227-8387-ccbfcb3632c4_SiteId">
    <vt:lpwstr>b7872ef0-9a00-4c18-8a4a-c7d25c778a9e</vt:lpwstr>
  </property>
  <property fmtid="{D5CDD505-2E9C-101B-9397-08002B2CF9AE}" pid="8" name="MSIP_Label_43f08ec5-d6d9-4227-8387-ccbfcb3632c4_ActionId">
    <vt:lpwstr>63a03c20-57a8-44ca-8015-00006105e3e6</vt:lpwstr>
  </property>
  <property fmtid="{D5CDD505-2E9C-101B-9397-08002B2CF9AE}" pid="9" name="MSIP_Label_43f08ec5-d6d9-4227-8387-ccbfcb3632c4_ContentBits">
    <vt:lpwstr>0</vt:lpwstr>
  </property>
</Properties>
</file>